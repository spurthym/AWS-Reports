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A184F" w14:textId="77777777" w:rsidR="002A2A03" w:rsidRDefault="002A2A03" w:rsidP="001A0A79">
      <w:pPr>
        <w:ind w:firstLine="0"/>
      </w:pPr>
    </w:p>
    <w:p w14:paraId="49635296" w14:textId="77777777" w:rsidR="002A2A03" w:rsidRDefault="002A2A03"/>
    <w:p w14:paraId="02640DB4" w14:textId="77777777" w:rsidR="002A2A03" w:rsidRDefault="002A2A03"/>
    <w:p w14:paraId="536E5143" w14:textId="77777777" w:rsidR="002A2A03" w:rsidRDefault="002A2A03" w:rsidP="00A22BAF">
      <w:pPr>
        <w:jc w:val="center"/>
      </w:pPr>
    </w:p>
    <w:p w14:paraId="4A304AE3" w14:textId="34780A6C" w:rsidR="00E1429E" w:rsidRDefault="007F2692" w:rsidP="007F2692">
      <w:pPr>
        <w:jc w:val="center"/>
        <w:rPr>
          <w:b/>
        </w:rPr>
      </w:pPr>
      <w:r>
        <w:rPr>
          <w:b/>
        </w:rPr>
        <w:t>A</w:t>
      </w:r>
      <w:r w:rsidR="00F817BE">
        <w:rPr>
          <w:b/>
        </w:rPr>
        <w:t>ctivity 2</w:t>
      </w:r>
      <w:r w:rsidR="00872CCC" w:rsidRPr="00E1429E">
        <w:rPr>
          <w:b/>
        </w:rPr>
        <w:t xml:space="preserve">: </w:t>
      </w:r>
      <w:r w:rsidR="00F817BE">
        <w:rPr>
          <w:b/>
        </w:rPr>
        <w:t>Create a Website on S3</w:t>
      </w:r>
    </w:p>
    <w:p w14:paraId="39B5C540" w14:textId="77777777" w:rsidR="0095656A" w:rsidRPr="00E1429E" w:rsidRDefault="0095656A" w:rsidP="007F2692">
      <w:pPr>
        <w:jc w:val="center"/>
        <w:rPr>
          <w:b/>
        </w:rPr>
      </w:pPr>
    </w:p>
    <w:p w14:paraId="0D5CF97A" w14:textId="77777777" w:rsidR="002A2A03" w:rsidRDefault="007F2692" w:rsidP="00A22BAF">
      <w:pPr>
        <w:jc w:val="center"/>
      </w:pPr>
      <w:r>
        <w:t>Spurthy</w:t>
      </w:r>
      <w:r w:rsidR="00E1429E">
        <w:t xml:space="preserve"> M</w:t>
      </w:r>
      <w:r>
        <w:t>utturaj</w:t>
      </w:r>
    </w:p>
    <w:p w14:paraId="42DB6CE6" w14:textId="77777777" w:rsidR="002A2A03" w:rsidRDefault="007F2692" w:rsidP="00A22BAF">
      <w:pPr>
        <w:jc w:val="center"/>
      </w:pPr>
      <w:r>
        <w:t>Information Technology</w:t>
      </w:r>
      <w:r w:rsidR="00E1429E">
        <w:t xml:space="preserve">, </w:t>
      </w:r>
      <w:r w:rsidR="00F07601">
        <w:t>Arizona State University</w:t>
      </w:r>
    </w:p>
    <w:p w14:paraId="76ED9A81" w14:textId="77777777" w:rsidR="00B34DAD" w:rsidRDefault="003410C3" w:rsidP="00A22BAF">
      <w:pPr>
        <w:jc w:val="center"/>
      </w:pPr>
      <w:r>
        <w:t xml:space="preserve">IFT </w:t>
      </w:r>
      <w:r w:rsidR="007F2692">
        <w:t>562</w:t>
      </w:r>
      <w:r w:rsidR="00E1429E">
        <w:t xml:space="preserve">: </w:t>
      </w:r>
      <w:r w:rsidR="007F2692">
        <w:t>Cloud Security &amp; Operations for IT</w:t>
      </w:r>
    </w:p>
    <w:p w14:paraId="144D36BC" w14:textId="77777777" w:rsidR="00E1429E" w:rsidRDefault="007F2692" w:rsidP="00A22BAF">
      <w:pPr>
        <w:jc w:val="center"/>
      </w:pPr>
      <w:r>
        <w:t>Daniel Wells</w:t>
      </w:r>
    </w:p>
    <w:p w14:paraId="7139851D" w14:textId="77777777" w:rsidR="00E1429E" w:rsidRDefault="0095656A" w:rsidP="00A22BAF">
      <w:pPr>
        <w:jc w:val="center"/>
      </w:pPr>
      <w:r>
        <w:t>Sep 3, 2023</w:t>
      </w:r>
    </w:p>
    <w:p w14:paraId="46B499ED" w14:textId="77777777" w:rsidR="00A22BAF" w:rsidRDefault="00A22BAF" w:rsidP="00A22BAF">
      <w:pPr>
        <w:jc w:val="center"/>
      </w:pPr>
    </w:p>
    <w:p w14:paraId="1982049F" w14:textId="77777777" w:rsidR="00A22BAF" w:rsidRDefault="00A22BAF" w:rsidP="00A22BAF">
      <w:pPr>
        <w:jc w:val="center"/>
      </w:pPr>
    </w:p>
    <w:p w14:paraId="2BF81457" w14:textId="77777777" w:rsidR="00647F4F" w:rsidRDefault="00647F4F" w:rsidP="00B55A2F">
      <w:pPr>
        <w:ind w:firstLine="0"/>
        <w:jc w:val="center"/>
      </w:pPr>
    </w:p>
    <w:p w14:paraId="67311981" w14:textId="77777777" w:rsidR="00647F4F" w:rsidRDefault="00647F4F" w:rsidP="00B55A2F">
      <w:pPr>
        <w:ind w:firstLine="0"/>
        <w:jc w:val="center"/>
      </w:pPr>
    </w:p>
    <w:p w14:paraId="61AC6A24" w14:textId="77777777" w:rsidR="00647F4F" w:rsidRDefault="00647F4F" w:rsidP="00B55A2F">
      <w:pPr>
        <w:ind w:firstLine="0"/>
        <w:jc w:val="center"/>
      </w:pPr>
    </w:p>
    <w:p w14:paraId="2E70BFB8" w14:textId="77777777" w:rsidR="00647F4F" w:rsidRDefault="00647F4F" w:rsidP="00B55A2F">
      <w:pPr>
        <w:ind w:firstLine="0"/>
        <w:jc w:val="center"/>
      </w:pPr>
    </w:p>
    <w:p w14:paraId="3677CB1D" w14:textId="77777777" w:rsidR="00647F4F" w:rsidRDefault="00647F4F" w:rsidP="00B55A2F">
      <w:pPr>
        <w:ind w:firstLine="0"/>
        <w:jc w:val="center"/>
      </w:pPr>
    </w:p>
    <w:p w14:paraId="2CB7E623" w14:textId="77777777" w:rsidR="00647F4F" w:rsidRDefault="00647F4F" w:rsidP="00B55A2F">
      <w:pPr>
        <w:ind w:firstLine="0"/>
        <w:jc w:val="center"/>
      </w:pPr>
    </w:p>
    <w:p w14:paraId="260494F3" w14:textId="77777777" w:rsidR="00647F4F" w:rsidRDefault="00647F4F" w:rsidP="00B55A2F">
      <w:pPr>
        <w:ind w:firstLine="0"/>
        <w:jc w:val="center"/>
      </w:pPr>
    </w:p>
    <w:p w14:paraId="18D2E5A7" w14:textId="77777777" w:rsidR="00AF1E1A" w:rsidRDefault="00AF1E1A" w:rsidP="00B55A2F">
      <w:pPr>
        <w:ind w:firstLine="0"/>
        <w:jc w:val="center"/>
      </w:pPr>
    </w:p>
    <w:p w14:paraId="6DC0F40F" w14:textId="77777777" w:rsidR="00647F4F" w:rsidRDefault="00647F4F" w:rsidP="00B55A2F">
      <w:pPr>
        <w:ind w:firstLine="0"/>
        <w:jc w:val="center"/>
      </w:pPr>
    </w:p>
    <w:p w14:paraId="1E5FCCBA" w14:textId="77777777" w:rsidR="007F2692" w:rsidRDefault="007F2692" w:rsidP="00B55A2F">
      <w:pPr>
        <w:ind w:firstLine="0"/>
        <w:jc w:val="center"/>
      </w:pPr>
    </w:p>
    <w:p w14:paraId="0AD8F1FC" w14:textId="77777777" w:rsidR="00F817BE" w:rsidRDefault="00F817BE" w:rsidP="00F817BE">
      <w:pPr>
        <w:jc w:val="center"/>
        <w:rPr>
          <w:b/>
        </w:rPr>
      </w:pPr>
      <w:r>
        <w:rPr>
          <w:b/>
        </w:rPr>
        <w:lastRenderedPageBreak/>
        <w:t>Activity 2</w:t>
      </w:r>
      <w:r w:rsidRPr="00E1429E">
        <w:rPr>
          <w:b/>
        </w:rPr>
        <w:t xml:space="preserve">: </w:t>
      </w:r>
      <w:r>
        <w:rPr>
          <w:b/>
        </w:rPr>
        <w:t>Create a Website on S3</w:t>
      </w:r>
    </w:p>
    <w:p w14:paraId="46A1E353" w14:textId="77777777" w:rsidR="002038F1" w:rsidRPr="002038F1" w:rsidRDefault="002038F1" w:rsidP="00E1429E">
      <w:pPr>
        <w:ind w:firstLine="0"/>
        <w:rPr>
          <w:b/>
        </w:rPr>
      </w:pPr>
      <w:r w:rsidRPr="002038F1">
        <w:rPr>
          <w:b/>
        </w:rPr>
        <w:t>Figure 1</w:t>
      </w:r>
    </w:p>
    <w:p w14:paraId="4B9AB1B5" w14:textId="1ED1819F" w:rsidR="002038F1" w:rsidRPr="002038F1" w:rsidRDefault="002038F1" w:rsidP="00E1429E">
      <w:pPr>
        <w:ind w:firstLine="0"/>
        <w:rPr>
          <w:i/>
        </w:rPr>
      </w:pPr>
      <w:r>
        <w:rPr>
          <w:i/>
        </w:rPr>
        <w:t xml:space="preserve">A screenshot </w:t>
      </w:r>
      <w:r w:rsidR="00F817BE">
        <w:rPr>
          <w:i/>
        </w:rPr>
        <w:t>o</w:t>
      </w:r>
      <w:r w:rsidR="00E27B1B">
        <w:rPr>
          <w:i/>
        </w:rPr>
        <w:t>f console output from Task 3.</w:t>
      </w:r>
    </w:p>
    <w:p w14:paraId="08A03C55" w14:textId="2DAA7778" w:rsidR="00647F4F" w:rsidRDefault="00F817BE" w:rsidP="00E1429E">
      <w:pPr>
        <w:ind w:firstLine="0"/>
      </w:pPr>
      <w:r w:rsidRPr="00F817BE">
        <w:rPr>
          <w:noProof/>
        </w:rPr>
        <w:drawing>
          <wp:inline distT="0" distB="0" distL="0" distR="0" wp14:anchorId="335BBE58" wp14:editId="43DA6D93">
            <wp:extent cx="5943600" cy="2489200"/>
            <wp:effectExtent l="0" t="0" r="0" b="0"/>
            <wp:docPr id="1074159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590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389D" w14:textId="77777777" w:rsidR="002038F1" w:rsidRDefault="002038F1" w:rsidP="00E1429E">
      <w:pPr>
        <w:ind w:firstLine="0"/>
        <w:rPr>
          <w:i/>
        </w:rPr>
      </w:pPr>
    </w:p>
    <w:p w14:paraId="43E670CA" w14:textId="77777777" w:rsidR="002038F1" w:rsidRDefault="002038F1" w:rsidP="00E1429E">
      <w:pPr>
        <w:ind w:firstLine="0"/>
      </w:pPr>
    </w:p>
    <w:p w14:paraId="7A81D73C" w14:textId="77777777" w:rsidR="002038F1" w:rsidRDefault="002038F1" w:rsidP="00E1429E">
      <w:pPr>
        <w:ind w:firstLine="0"/>
      </w:pPr>
    </w:p>
    <w:p w14:paraId="622B218A" w14:textId="77777777" w:rsidR="002038F1" w:rsidRDefault="002038F1" w:rsidP="00E1429E">
      <w:pPr>
        <w:ind w:firstLine="0"/>
      </w:pPr>
    </w:p>
    <w:p w14:paraId="2BB29801" w14:textId="77777777" w:rsidR="002038F1" w:rsidRDefault="002038F1" w:rsidP="00E1429E">
      <w:pPr>
        <w:ind w:firstLine="0"/>
      </w:pPr>
    </w:p>
    <w:p w14:paraId="7D7E3547" w14:textId="77777777" w:rsidR="002038F1" w:rsidRDefault="002038F1" w:rsidP="00E1429E">
      <w:pPr>
        <w:ind w:firstLine="0"/>
      </w:pPr>
    </w:p>
    <w:p w14:paraId="6DCED99B" w14:textId="77777777" w:rsidR="002038F1" w:rsidRDefault="002038F1" w:rsidP="00E1429E">
      <w:pPr>
        <w:ind w:firstLine="0"/>
      </w:pPr>
    </w:p>
    <w:p w14:paraId="337EF00B" w14:textId="77777777" w:rsidR="002038F1" w:rsidRDefault="002038F1" w:rsidP="00E1429E">
      <w:pPr>
        <w:ind w:firstLine="0"/>
      </w:pPr>
    </w:p>
    <w:p w14:paraId="02AA181E" w14:textId="77777777" w:rsidR="00E27B1B" w:rsidRDefault="00E27B1B">
      <w:pPr>
        <w:spacing w:line="240" w:lineRule="auto"/>
        <w:ind w:firstLine="0"/>
        <w:rPr>
          <w:b/>
        </w:rPr>
      </w:pPr>
      <w:r>
        <w:rPr>
          <w:b/>
        </w:rPr>
        <w:br w:type="page"/>
      </w:r>
    </w:p>
    <w:p w14:paraId="27CB9CA8" w14:textId="66666E80" w:rsidR="002038F1" w:rsidRPr="002038F1" w:rsidRDefault="002038F1" w:rsidP="00E1429E">
      <w:pPr>
        <w:ind w:firstLine="0"/>
        <w:rPr>
          <w:b/>
        </w:rPr>
      </w:pPr>
      <w:r w:rsidRPr="002038F1">
        <w:rPr>
          <w:b/>
        </w:rPr>
        <w:lastRenderedPageBreak/>
        <w:t>Figure 2</w:t>
      </w:r>
    </w:p>
    <w:p w14:paraId="49459785" w14:textId="59029D29" w:rsidR="002038F1" w:rsidRPr="002038F1" w:rsidRDefault="00E27B1B" w:rsidP="00E1429E">
      <w:pPr>
        <w:ind w:firstLine="0"/>
        <w:rPr>
          <w:i/>
        </w:rPr>
      </w:pPr>
      <w:r>
        <w:rPr>
          <w:i/>
        </w:rPr>
        <w:t xml:space="preserve">Screenshot of </w:t>
      </w:r>
      <w:r w:rsidR="002038F1" w:rsidRPr="002038F1">
        <w:rPr>
          <w:i/>
        </w:rPr>
        <w:t xml:space="preserve"> </w:t>
      </w:r>
      <w:r w:rsidRPr="00E27B1B">
        <w:rPr>
          <w:i/>
        </w:rPr>
        <w:t xml:space="preserve">AWS web browser logged in as </w:t>
      </w:r>
      <w:proofErr w:type="gramStart"/>
      <w:r w:rsidRPr="00E27B1B">
        <w:rPr>
          <w:i/>
        </w:rPr>
        <w:t>awsS3User</w:t>
      </w:r>
      <w:proofErr w:type="gramEnd"/>
    </w:p>
    <w:p w14:paraId="0DD2B5E4" w14:textId="0349A7A6" w:rsidR="00647F4F" w:rsidRDefault="00E27B1B" w:rsidP="00B55A2F">
      <w:pPr>
        <w:ind w:firstLine="0"/>
        <w:jc w:val="center"/>
      </w:pPr>
      <w:r w:rsidRPr="00E27B1B">
        <w:rPr>
          <w:noProof/>
        </w:rPr>
        <w:drawing>
          <wp:inline distT="0" distB="0" distL="0" distR="0" wp14:anchorId="5D9A5912" wp14:editId="00E243A4">
            <wp:extent cx="5943600" cy="3698875"/>
            <wp:effectExtent l="0" t="0" r="0" b="0"/>
            <wp:docPr id="1566753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537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3F5" w:rsidRPr="009F23F5">
        <w:rPr>
          <w:noProof/>
        </w:rPr>
        <w:t xml:space="preserve"> </w:t>
      </w:r>
    </w:p>
    <w:p w14:paraId="6798A6DF" w14:textId="77777777" w:rsidR="002038F1" w:rsidRDefault="002038F1" w:rsidP="002038F1">
      <w:pPr>
        <w:ind w:firstLine="0"/>
        <w:rPr>
          <w:i/>
        </w:rPr>
      </w:pPr>
    </w:p>
    <w:p w14:paraId="3D3FFE13" w14:textId="77777777" w:rsidR="009F23F5" w:rsidRDefault="009F23F5">
      <w:pPr>
        <w:spacing w:line="240" w:lineRule="auto"/>
        <w:ind w:firstLine="0"/>
      </w:pPr>
      <w:r>
        <w:br w:type="page"/>
      </w:r>
    </w:p>
    <w:p w14:paraId="1A3BB7A6" w14:textId="4C3B7AEF" w:rsidR="004F7CD1" w:rsidRPr="002038F1" w:rsidRDefault="004F7CD1" w:rsidP="004F7CD1">
      <w:pPr>
        <w:ind w:firstLine="0"/>
        <w:rPr>
          <w:b/>
        </w:rPr>
      </w:pPr>
      <w:r w:rsidRPr="002038F1">
        <w:rPr>
          <w:b/>
        </w:rPr>
        <w:lastRenderedPageBreak/>
        <w:t xml:space="preserve">Figure </w:t>
      </w:r>
      <w:r w:rsidR="00132B71">
        <w:rPr>
          <w:b/>
        </w:rPr>
        <w:t>3</w:t>
      </w:r>
    </w:p>
    <w:p w14:paraId="492D0722" w14:textId="76944AFB" w:rsidR="00132B71" w:rsidRPr="002038F1" w:rsidRDefault="00132B71" w:rsidP="00132B71">
      <w:pPr>
        <w:ind w:firstLine="0"/>
        <w:rPr>
          <w:i/>
        </w:rPr>
      </w:pPr>
      <w:r>
        <w:rPr>
          <w:i/>
        </w:rPr>
        <w:t xml:space="preserve">Screenshot of </w:t>
      </w:r>
      <w:r w:rsidRPr="002038F1">
        <w:rPr>
          <w:i/>
        </w:rPr>
        <w:t xml:space="preserve"> </w:t>
      </w:r>
      <w:r>
        <w:rPr>
          <w:i/>
        </w:rPr>
        <w:t>statically hosted website</w:t>
      </w:r>
    </w:p>
    <w:p w14:paraId="45DFC676" w14:textId="171A7069" w:rsidR="004F7CD1" w:rsidRDefault="00132B71" w:rsidP="004F7CD1">
      <w:pPr>
        <w:ind w:firstLine="0"/>
        <w:jc w:val="center"/>
      </w:pPr>
      <w:r w:rsidRPr="00132B71">
        <w:rPr>
          <w:noProof/>
        </w:rPr>
        <w:drawing>
          <wp:inline distT="0" distB="0" distL="0" distR="0" wp14:anchorId="3CC3209C" wp14:editId="341B51B6">
            <wp:extent cx="5943600" cy="3723640"/>
            <wp:effectExtent l="0" t="0" r="0" b="0"/>
            <wp:docPr id="177077722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77226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D1" w:rsidRPr="009F23F5">
        <w:rPr>
          <w:noProof/>
        </w:rPr>
        <w:t xml:space="preserve"> </w:t>
      </w:r>
    </w:p>
    <w:p w14:paraId="34CD8A0A" w14:textId="77777777" w:rsidR="004F7CD1" w:rsidRDefault="004F7CD1" w:rsidP="004F7CD1">
      <w:pPr>
        <w:ind w:firstLine="0"/>
        <w:rPr>
          <w:i/>
        </w:rPr>
      </w:pPr>
    </w:p>
    <w:p w14:paraId="60DF9F06" w14:textId="77777777" w:rsidR="00E27B1B" w:rsidRDefault="00E27B1B">
      <w:pPr>
        <w:spacing w:line="240" w:lineRule="auto"/>
        <w:ind w:firstLine="0"/>
      </w:pPr>
      <w:r>
        <w:br w:type="page"/>
      </w:r>
    </w:p>
    <w:p w14:paraId="7DE495D2" w14:textId="7F33B329" w:rsidR="00E27B1B" w:rsidRPr="002038F1" w:rsidRDefault="00E27B1B" w:rsidP="00E27B1B">
      <w:pPr>
        <w:ind w:firstLine="0"/>
        <w:rPr>
          <w:b/>
        </w:rPr>
      </w:pPr>
      <w:r w:rsidRPr="002038F1">
        <w:rPr>
          <w:b/>
        </w:rPr>
        <w:lastRenderedPageBreak/>
        <w:t xml:space="preserve">Figure </w:t>
      </w:r>
      <w:r w:rsidR="00132B71">
        <w:rPr>
          <w:b/>
        </w:rPr>
        <w:t>4</w:t>
      </w:r>
    </w:p>
    <w:p w14:paraId="4554A807" w14:textId="50E0DFC3" w:rsidR="00E27B1B" w:rsidRPr="002038F1" w:rsidRDefault="00D2252A" w:rsidP="00E27B1B">
      <w:pPr>
        <w:ind w:firstLine="0"/>
        <w:rPr>
          <w:i/>
        </w:rPr>
      </w:pPr>
      <w:r>
        <w:rPr>
          <w:i/>
        </w:rPr>
        <w:t xml:space="preserve">Screenshot of the </w:t>
      </w:r>
      <w:r w:rsidRPr="00D2252A">
        <w:rPr>
          <w:i/>
        </w:rPr>
        <w:t xml:space="preserve">command </w:t>
      </w:r>
      <w:r>
        <w:rPr>
          <w:i/>
        </w:rPr>
        <w:t>“</w:t>
      </w:r>
      <w:r w:rsidRPr="00D2252A">
        <w:rPr>
          <w:i/>
        </w:rPr>
        <w:t>cat update-website.sh</w:t>
      </w:r>
      <w:r>
        <w:rPr>
          <w:i/>
        </w:rPr>
        <w:t>”</w:t>
      </w:r>
    </w:p>
    <w:p w14:paraId="5BBEEF6E" w14:textId="29A3C92D" w:rsidR="00E27B1B" w:rsidRDefault="00D2252A" w:rsidP="00E27B1B">
      <w:pPr>
        <w:ind w:firstLine="0"/>
        <w:jc w:val="center"/>
      </w:pPr>
      <w:r w:rsidRPr="00D2252A">
        <w:rPr>
          <w:noProof/>
        </w:rPr>
        <w:drawing>
          <wp:inline distT="0" distB="0" distL="0" distR="0" wp14:anchorId="2A199D88" wp14:editId="3558C5AA">
            <wp:extent cx="5943600" cy="3717290"/>
            <wp:effectExtent l="0" t="0" r="0" b="3810"/>
            <wp:docPr id="285535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3500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B1B" w:rsidRPr="009F23F5">
        <w:rPr>
          <w:noProof/>
        </w:rPr>
        <w:t xml:space="preserve"> </w:t>
      </w:r>
    </w:p>
    <w:p w14:paraId="20340E2F" w14:textId="77777777" w:rsidR="0017506A" w:rsidRPr="0017506A" w:rsidRDefault="0017506A" w:rsidP="0017506A">
      <w:pPr>
        <w:ind w:left="720" w:hanging="720"/>
        <w:rPr>
          <w:b/>
          <w:color w:val="FF0000"/>
        </w:rPr>
      </w:pPr>
    </w:p>
    <w:sectPr w:rsidR="0017506A" w:rsidRPr="0017506A" w:rsidSect="003A35EF">
      <w:headerReference w:type="even" r:id="rId11"/>
      <w:headerReference w:type="default" r:id="rId12"/>
      <w:headerReference w:type="first" r:id="rId13"/>
      <w:pgSz w:w="12240" w:h="15840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617F3F" w14:textId="77777777" w:rsidR="00945F15" w:rsidRDefault="00945F15">
      <w:pPr>
        <w:spacing w:line="240" w:lineRule="auto"/>
      </w:pPr>
      <w:r>
        <w:separator/>
      </w:r>
    </w:p>
  </w:endnote>
  <w:endnote w:type="continuationSeparator" w:id="0">
    <w:p w14:paraId="1CD0154F" w14:textId="77777777" w:rsidR="00945F15" w:rsidRDefault="00945F1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BA153" w14:textId="77777777" w:rsidR="00945F15" w:rsidRDefault="00945F15">
      <w:pPr>
        <w:spacing w:line="240" w:lineRule="auto"/>
      </w:pPr>
      <w:r>
        <w:separator/>
      </w:r>
    </w:p>
  </w:footnote>
  <w:footnote w:type="continuationSeparator" w:id="0">
    <w:p w14:paraId="347BC6B1" w14:textId="77777777" w:rsidR="00945F15" w:rsidRDefault="00945F1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D5A06" w14:textId="77777777" w:rsidR="002A2A03" w:rsidRDefault="003A35EF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2A2A03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72389B1" w14:textId="77777777" w:rsidR="002A2A03" w:rsidRDefault="002A2A03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C7940" w14:textId="77777777" w:rsidR="002A2A03" w:rsidRDefault="003A35EF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2A2A0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F1E1A">
      <w:rPr>
        <w:rStyle w:val="PageNumber"/>
        <w:noProof/>
      </w:rPr>
      <w:t>4</w:t>
    </w:r>
    <w:r>
      <w:rPr>
        <w:rStyle w:val="PageNumber"/>
      </w:rPr>
      <w:fldChar w:fldCharType="end"/>
    </w:r>
  </w:p>
  <w:p w14:paraId="23445DC6" w14:textId="77777777" w:rsidR="002A2A03" w:rsidRDefault="002A2A03" w:rsidP="00F203B0">
    <w:pPr>
      <w:ind w:right="36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88C611" w14:textId="77777777" w:rsidR="002A2A03" w:rsidRDefault="003A35EF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2A2A0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F1E1A">
      <w:rPr>
        <w:rStyle w:val="PageNumber"/>
        <w:noProof/>
      </w:rPr>
      <w:t>1</w:t>
    </w:r>
    <w:r>
      <w:rPr>
        <w:rStyle w:val="PageNumber"/>
      </w:rPr>
      <w:fldChar w:fldCharType="end"/>
    </w:r>
  </w:p>
  <w:p w14:paraId="41236B8B" w14:textId="77777777" w:rsidR="002A2A03" w:rsidRDefault="002A2A03">
    <w:pPr>
      <w:ind w:right="36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663B7"/>
    <w:multiLevelType w:val="hybridMultilevel"/>
    <w:tmpl w:val="759C7088"/>
    <w:lvl w:ilvl="0" w:tplc="1BFCDD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8E323A"/>
    <w:multiLevelType w:val="hybridMultilevel"/>
    <w:tmpl w:val="D81AF1DC"/>
    <w:lvl w:ilvl="0" w:tplc="7B7495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A35F79"/>
    <w:multiLevelType w:val="hybridMultilevel"/>
    <w:tmpl w:val="E49E35D0"/>
    <w:lvl w:ilvl="0" w:tplc="E6865BB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545A4"/>
    <w:multiLevelType w:val="hybridMultilevel"/>
    <w:tmpl w:val="4C523DE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801B4A"/>
    <w:multiLevelType w:val="hybridMultilevel"/>
    <w:tmpl w:val="A36A9180"/>
    <w:lvl w:ilvl="0" w:tplc="C7128D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2367F2"/>
    <w:multiLevelType w:val="hybridMultilevel"/>
    <w:tmpl w:val="1B12CD48"/>
    <w:lvl w:ilvl="0" w:tplc="CC64A9B6">
      <w:start w:val="1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F20EA6"/>
    <w:multiLevelType w:val="hybridMultilevel"/>
    <w:tmpl w:val="052CA666"/>
    <w:lvl w:ilvl="0" w:tplc="F754F314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0D3163"/>
    <w:multiLevelType w:val="hybridMultilevel"/>
    <w:tmpl w:val="4BD6D8CC"/>
    <w:lvl w:ilvl="0" w:tplc="9964FBEC">
      <w:start w:val="1"/>
      <w:numFmt w:val="lowerLetter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684B5C"/>
    <w:multiLevelType w:val="hybridMultilevel"/>
    <w:tmpl w:val="B41E9662"/>
    <w:lvl w:ilvl="0" w:tplc="A7CA734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5F01457"/>
    <w:multiLevelType w:val="hybridMultilevel"/>
    <w:tmpl w:val="A48046D6"/>
    <w:lvl w:ilvl="0" w:tplc="3822F8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E32772"/>
    <w:multiLevelType w:val="hybridMultilevel"/>
    <w:tmpl w:val="8DA0CD50"/>
    <w:lvl w:ilvl="0" w:tplc="E3A8396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7E566D"/>
    <w:multiLevelType w:val="hybridMultilevel"/>
    <w:tmpl w:val="CA34C3EA"/>
    <w:lvl w:ilvl="0" w:tplc="547ED31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1F16F42"/>
    <w:multiLevelType w:val="hybridMultilevel"/>
    <w:tmpl w:val="720EFEAA"/>
    <w:lvl w:ilvl="0" w:tplc="4D040E50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924021105">
    <w:abstractNumId w:val="5"/>
  </w:num>
  <w:num w:numId="2" w16cid:durableId="724449774">
    <w:abstractNumId w:val="11"/>
  </w:num>
  <w:num w:numId="3" w16cid:durableId="995959210">
    <w:abstractNumId w:val="0"/>
  </w:num>
  <w:num w:numId="4" w16cid:durableId="441732109">
    <w:abstractNumId w:val="1"/>
  </w:num>
  <w:num w:numId="5" w16cid:durableId="1548445014">
    <w:abstractNumId w:val="9"/>
  </w:num>
  <w:num w:numId="6" w16cid:durableId="1271469409">
    <w:abstractNumId w:val="8"/>
  </w:num>
  <w:num w:numId="7" w16cid:durableId="965307125">
    <w:abstractNumId w:val="4"/>
  </w:num>
  <w:num w:numId="8" w16cid:durableId="1444880016">
    <w:abstractNumId w:val="7"/>
  </w:num>
  <w:num w:numId="9" w16cid:durableId="786390018">
    <w:abstractNumId w:val="6"/>
  </w:num>
  <w:num w:numId="10" w16cid:durableId="546530377">
    <w:abstractNumId w:val="2"/>
  </w:num>
  <w:num w:numId="11" w16cid:durableId="923106490">
    <w:abstractNumId w:val="10"/>
  </w:num>
  <w:num w:numId="12" w16cid:durableId="1909998189">
    <w:abstractNumId w:val="12"/>
  </w:num>
  <w:num w:numId="13" w16cid:durableId="16182933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attachedTemplate r:id="rId1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7BE"/>
    <w:rsid w:val="000031A5"/>
    <w:rsid w:val="00005DBB"/>
    <w:rsid w:val="0000793A"/>
    <w:rsid w:val="000102EC"/>
    <w:rsid w:val="00015FF1"/>
    <w:rsid w:val="00016864"/>
    <w:rsid w:val="00032D49"/>
    <w:rsid w:val="000369F7"/>
    <w:rsid w:val="00050985"/>
    <w:rsid w:val="00057B41"/>
    <w:rsid w:val="000763FC"/>
    <w:rsid w:val="0008673F"/>
    <w:rsid w:val="0008780D"/>
    <w:rsid w:val="00090B7D"/>
    <w:rsid w:val="00095D87"/>
    <w:rsid w:val="000A2DD8"/>
    <w:rsid w:val="000B0A32"/>
    <w:rsid w:val="000B597C"/>
    <w:rsid w:val="000D4D49"/>
    <w:rsid w:val="0010667D"/>
    <w:rsid w:val="00113B30"/>
    <w:rsid w:val="00125E2E"/>
    <w:rsid w:val="00132B71"/>
    <w:rsid w:val="0013324C"/>
    <w:rsid w:val="00135D0B"/>
    <w:rsid w:val="00137FC3"/>
    <w:rsid w:val="001572C4"/>
    <w:rsid w:val="0017506A"/>
    <w:rsid w:val="001953E0"/>
    <w:rsid w:val="00195C8F"/>
    <w:rsid w:val="001A0A79"/>
    <w:rsid w:val="001B502E"/>
    <w:rsid w:val="001C3CE4"/>
    <w:rsid w:val="001D09BC"/>
    <w:rsid w:val="001D4C12"/>
    <w:rsid w:val="001F19E4"/>
    <w:rsid w:val="001F3313"/>
    <w:rsid w:val="0020104C"/>
    <w:rsid w:val="002038F1"/>
    <w:rsid w:val="00206BCF"/>
    <w:rsid w:val="002117D9"/>
    <w:rsid w:val="00220676"/>
    <w:rsid w:val="00220E73"/>
    <w:rsid w:val="002235C0"/>
    <w:rsid w:val="00242707"/>
    <w:rsid w:val="00277911"/>
    <w:rsid w:val="002A2A03"/>
    <w:rsid w:val="002A401F"/>
    <w:rsid w:val="002B197B"/>
    <w:rsid w:val="002B5B0B"/>
    <w:rsid w:val="002C1A8A"/>
    <w:rsid w:val="002E2048"/>
    <w:rsid w:val="002E50C4"/>
    <w:rsid w:val="002F2B25"/>
    <w:rsid w:val="002F3A85"/>
    <w:rsid w:val="002F6B10"/>
    <w:rsid w:val="003076D4"/>
    <w:rsid w:val="00313705"/>
    <w:rsid w:val="00333BAF"/>
    <w:rsid w:val="003410C3"/>
    <w:rsid w:val="00344B7C"/>
    <w:rsid w:val="00345E06"/>
    <w:rsid w:val="003537CC"/>
    <w:rsid w:val="00363D4D"/>
    <w:rsid w:val="00370139"/>
    <w:rsid w:val="00372DB6"/>
    <w:rsid w:val="00374048"/>
    <w:rsid w:val="00376DC7"/>
    <w:rsid w:val="003835BF"/>
    <w:rsid w:val="003A35EF"/>
    <w:rsid w:val="003A74E6"/>
    <w:rsid w:val="003B7672"/>
    <w:rsid w:val="003C27A5"/>
    <w:rsid w:val="003C4A2E"/>
    <w:rsid w:val="003E2A21"/>
    <w:rsid w:val="003F072C"/>
    <w:rsid w:val="003F6187"/>
    <w:rsid w:val="004116FF"/>
    <w:rsid w:val="0043395E"/>
    <w:rsid w:val="00447773"/>
    <w:rsid w:val="0045164E"/>
    <w:rsid w:val="00466864"/>
    <w:rsid w:val="0046750B"/>
    <w:rsid w:val="004701E1"/>
    <w:rsid w:val="00470C0F"/>
    <w:rsid w:val="00471283"/>
    <w:rsid w:val="00492964"/>
    <w:rsid w:val="004A45A8"/>
    <w:rsid w:val="004A5E67"/>
    <w:rsid w:val="004A7433"/>
    <w:rsid w:val="004A7CF0"/>
    <w:rsid w:val="004B04CA"/>
    <w:rsid w:val="004D03B6"/>
    <w:rsid w:val="004D09D3"/>
    <w:rsid w:val="004F7CD1"/>
    <w:rsid w:val="00502509"/>
    <w:rsid w:val="005369FE"/>
    <w:rsid w:val="00596EE2"/>
    <w:rsid w:val="0059783E"/>
    <w:rsid w:val="005A015C"/>
    <w:rsid w:val="005C04A0"/>
    <w:rsid w:val="005C2A69"/>
    <w:rsid w:val="005D44D6"/>
    <w:rsid w:val="006070FE"/>
    <w:rsid w:val="0061553C"/>
    <w:rsid w:val="00626B8B"/>
    <w:rsid w:val="006418DE"/>
    <w:rsid w:val="00647C02"/>
    <w:rsid w:val="00647F4F"/>
    <w:rsid w:val="006515B0"/>
    <w:rsid w:val="0065520B"/>
    <w:rsid w:val="00663E5E"/>
    <w:rsid w:val="00687405"/>
    <w:rsid w:val="006912EF"/>
    <w:rsid w:val="006962C7"/>
    <w:rsid w:val="006E33E6"/>
    <w:rsid w:val="006E5ED4"/>
    <w:rsid w:val="006F7780"/>
    <w:rsid w:val="00711FFA"/>
    <w:rsid w:val="00721813"/>
    <w:rsid w:val="00724DD7"/>
    <w:rsid w:val="00725141"/>
    <w:rsid w:val="00727F23"/>
    <w:rsid w:val="007308F3"/>
    <w:rsid w:val="00733701"/>
    <w:rsid w:val="0075183D"/>
    <w:rsid w:val="00756543"/>
    <w:rsid w:val="00774D19"/>
    <w:rsid w:val="007758B4"/>
    <w:rsid w:val="00776A95"/>
    <w:rsid w:val="007860EC"/>
    <w:rsid w:val="00792C5E"/>
    <w:rsid w:val="00797A93"/>
    <w:rsid w:val="007B43B5"/>
    <w:rsid w:val="007B4702"/>
    <w:rsid w:val="007B7CF1"/>
    <w:rsid w:val="007C1779"/>
    <w:rsid w:val="007F2692"/>
    <w:rsid w:val="007F683B"/>
    <w:rsid w:val="00801926"/>
    <w:rsid w:val="008074F7"/>
    <w:rsid w:val="00824000"/>
    <w:rsid w:val="00826863"/>
    <w:rsid w:val="00831864"/>
    <w:rsid w:val="00840C65"/>
    <w:rsid w:val="00872CCC"/>
    <w:rsid w:val="00873DD3"/>
    <w:rsid w:val="0087692A"/>
    <w:rsid w:val="00884CCC"/>
    <w:rsid w:val="00886B00"/>
    <w:rsid w:val="0089398B"/>
    <w:rsid w:val="00896466"/>
    <w:rsid w:val="008B3FA0"/>
    <w:rsid w:val="008C3FF2"/>
    <w:rsid w:val="008C7CB3"/>
    <w:rsid w:val="008D017D"/>
    <w:rsid w:val="008E2BB6"/>
    <w:rsid w:val="008F4A0C"/>
    <w:rsid w:val="00902465"/>
    <w:rsid w:val="00905931"/>
    <w:rsid w:val="00913C89"/>
    <w:rsid w:val="009200BB"/>
    <w:rsid w:val="0093080E"/>
    <w:rsid w:val="00933FB8"/>
    <w:rsid w:val="00945F15"/>
    <w:rsid w:val="0095599D"/>
    <w:rsid w:val="0095656A"/>
    <w:rsid w:val="0097130B"/>
    <w:rsid w:val="009946DF"/>
    <w:rsid w:val="009A23E8"/>
    <w:rsid w:val="009B17D4"/>
    <w:rsid w:val="009D0507"/>
    <w:rsid w:val="009D4967"/>
    <w:rsid w:val="009D567D"/>
    <w:rsid w:val="009E4D6F"/>
    <w:rsid w:val="009F10CC"/>
    <w:rsid w:val="009F23F5"/>
    <w:rsid w:val="009F48B9"/>
    <w:rsid w:val="00A0689D"/>
    <w:rsid w:val="00A22BAF"/>
    <w:rsid w:val="00A239E4"/>
    <w:rsid w:val="00A32F2B"/>
    <w:rsid w:val="00A45CC3"/>
    <w:rsid w:val="00A536DB"/>
    <w:rsid w:val="00A56F76"/>
    <w:rsid w:val="00A726A2"/>
    <w:rsid w:val="00A75BE5"/>
    <w:rsid w:val="00A83B66"/>
    <w:rsid w:val="00A86721"/>
    <w:rsid w:val="00AE67EB"/>
    <w:rsid w:val="00AF1E1A"/>
    <w:rsid w:val="00AF6437"/>
    <w:rsid w:val="00B232D3"/>
    <w:rsid w:val="00B27AC2"/>
    <w:rsid w:val="00B325C6"/>
    <w:rsid w:val="00B34DAD"/>
    <w:rsid w:val="00B55A2F"/>
    <w:rsid w:val="00B60C90"/>
    <w:rsid w:val="00B718EF"/>
    <w:rsid w:val="00B761D2"/>
    <w:rsid w:val="00B978FB"/>
    <w:rsid w:val="00BB1E31"/>
    <w:rsid w:val="00BD0C73"/>
    <w:rsid w:val="00BE26E8"/>
    <w:rsid w:val="00C11EDB"/>
    <w:rsid w:val="00C40B87"/>
    <w:rsid w:val="00C57D79"/>
    <w:rsid w:val="00C655DA"/>
    <w:rsid w:val="00C67138"/>
    <w:rsid w:val="00C67E2D"/>
    <w:rsid w:val="00C878F2"/>
    <w:rsid w:val="00C9233B"/>
    <w:rsid w:val="00CC3A1C"/>
    <w:rsid w:val="00CC7389"/>
    <w:rsid w:val="00CD076E"/>
    <w:rsid w:val="00CD0E65"/>
    <w:rsid w:val="00CF1EB2"/>
    <w:rsid w:val="00CF29F0"/>
    <w:rsid w:val="00D046D9"/>
    <w:rsid w:val="00D0562D"/>
    <w:rsid w:val="00D2252A"/>
    <w:rsid w:val="00D359FF"/>
    <w:rsid w:val="00D37A6C"/>
    <w:rsid w:val="00D45AAE"/>
    <w:rsid w:val="00D56C29"/>
    <w:rsid w:val="00D60F95"/>
    <w:rsid w:val="00D629B8"/>
    <w:rsid w:val="00D76B0B"/>
    <w:rsid w:val="00D8537A"/>
    <w:rsid w:val="00D9151E"/>
    <w:rsid w:val="00DA0EA0"/>
    <w:rsid w:val="00DA36FA"/>
    <w:rsid w:val="00DD24F8"/>
    <w:rsid w:val="00E1429E"/>
    <w:rsid w:val="00E27B1B"/>
    <w:rsid w:val="00E36B1C"/>
    <w:rsid w:val="00E44B0D"/>
    <w:rsid w:val="00E45C24"/>
    <w:rsid w:val="00E76B89"/>
    <w:rsid w:val="00E8341F"/>
    <w:rsid w:val="00E8634A"/>
    <w:rsid w:val="00E86AF9"/>
    <w:rsid w:val="00E91BF0"/>
    <w:rsid w:val="00E92E01"/>
    <w:rsid w:val="00E92F60"/>
    <w:rsid w:val="00EB15F5"/>
    <w:rsid w:val="00EE4F83"/>
    <w:rsid w:val="00F027EF"/>
    <w:rsid w:val="00F07601"/>
    <w:rsid w:val="00F203B0"/>
    <w:rsid w:val="00F27A44"/>
    <w:rsid w:val="00F32A2E"/>
    <w:rsid w:val="00F36581"/>
    <w:rsid w:val="00F4355D"/>
    <w:rsid w:val="00F435C3"/>
    <w:rsid w:val="00F51323"/>
    <w:rsid w:val="00F5212C"/>
    <w:rsid w:val="00F60DA1"/>
    <w:rsid w:val="00F62254"/>
    <w:rsid w:val="00F71D10"/>
    <w:rsid w:val="00F817BE"/>
    <w:rsid w:val="00F828C4"/>
    <w:rsid w:val="00F841D2"/>
    <w:rsid w:val="00FA7313"/>
    <w:rsid w:val="00FB5225"/>
    <w:rsid w:val="00FD2BCA"/>
    <w:rsid w:val="00FD4672"/>
    <w:rsid w:val="00FE3A78"/>
    <w:rsid w:val="00FE5F14"/>
    <w:rsid w:val="00FF5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8C1ABD5"/>
  <w15:chartTrackingRefBased/>
  <w15:docId w15:val="{F72FA8C4-8359-0348-8676-59E3B5A46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29E"/>
    <w:pPr>
      <w:spacing w:line="480" w:lineRule="auto"/>
      <w:ind w:firstLine="720"/>
    </w:pPr>
    <w:rPr>
      <w:sz w:val="24"/>
      <w:szCs w:val="24"/>
    </w:rPr>
  </w:style>
  <w:style w:type="paragraph" w:styleId="Heading1">
    <w:name w:val="heading 1"/>
    <w:basedOn w:val="BodyText"/>
    <w:next w:val="Normal"/>
    <w:qFormat/>
    <w:rsid w:val="003A35EF"/>
    <w:pPr>
      <w:keepNext/>
      <w:spacing w:after="0"/>
      <w:ind w:firstLine="0"/>
      <w:jc w:val="center"/>
      <w:outlineLvl w:val="0"/>
    </w:pPr>
    <w:rPr>
      <w:rFonts w:cs="Arial"/>
      <w:b/>
      <w:bCs/>
      <w:kern w:val="32"/>
      <w:szCs w:val="32"/>
    </w:rPr>
  </w:style>
  <w:style w:type="paragraph" w:styleId="Heading2">
    <w:name w:val="heading 2"/>
    <w:basedOn w:val="Heading1"/>
    <w:next w:val="Normal"/>
    <w:qFormat/>
    <w:rsid w:val="003A35EF"/>
    <w:pPr>
      <w:jc w:val="left"/>
      <w:outlineLvl w:val="1"/>
    </w:pPr>
    <w:rPr>
      <w:bCs w:val="0"/>
      <w:iCs/>
      <w:szCs w:val="28"/>
    </w:rPr>
  </w:style>
  <w:style w:type="paragraph" w:styleId="Heading3">
    <w:name w:val="heading 3"/>
    <w:basedOn w:val="Normal"/>
    <w:next w:val="Normal"/>
    <w:qFormat/>
    <w:rsid w:val="003A35EF"/>
    <w:pPr>
      <w:keepNext/>
      <w:spacing w:before="240" w:after="6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qFormat/>
    <w:rsid w:val="003A35EF"/>
    <w:pPr>
      <w:keepNext/>
      <w:outlineLvl w:val="3"/>
    </w:pPr>
    <w:rPr>
      <w:b/>
      <w:bCs/>
      <w:i/>
      <w:szCs w:val="28"/>
    </w:rPr>
  </w:style>
  <w:style w:type="paragraph" w:styleId="Heading5">
    <w:name w:val="heading 5"/>
    <w:basedOn w:val="Normal"/>
    <w:next w:val="Normal"/>
    <w:qFormat/>
    <w:rsid w:val="003A35EF"/>
    <w:pPr>
      <w:outlineLvl w:val="4"/>
    </w:pPr>
    <w:rPr>
      <w:bCs/>
      <w:i/>
      <w:i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rsid w:val="003A35EF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3A35EF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  <w:rsid w:val="003A35EF"/>
  </w:style>
  <w:style w:type="character" w:styleId="Hyperlink">
    <w:name w:val="Hyperlink"/>
    <w:semiHidden/>
    <w:rsid w:val="003A35EF"/>
    <w:rPr>
      <w:color w:val="0000FF"/>
      <w:u w:val="single"/>
    </w:rPr>
  </w:style>
  <w:style w:type="paragraph" w:styleId="BodyTextIndent">
    <w:name w:val="Body Text Indent"/>
    <w:basedOn w:val="Normal"/>
    <w:semiHidden/>
    <w:rsid w:val="003A35EF"/>
  </w:style>
  <w:style w:type="paragraph" w:styleId="BodyText">
    <w:name w:val="Body Text"/>
    <w:basedOn w:val="Normal"/>
    <w:semiHidden/>
    <w:rsid w:val="003A35EF"/>
    <w:pPr>
      <w:spacing w:after="120"/>
    </w:pPr>
  </w:style>
  <w:style w:type="paragraph" w:styleId="Title">
    <w:name w:val="Title"/>
    <w:basedOn w:val="Normal"/>
    <w:qFormat/>
    <w:rsid w:val="003A35EF"/>
    <w:pPr>
      <w:ind w:firstLine="0"/>
      <w:jc w:val="center"/>
      <w:outlineLvl w:val="0"/>
    </w:pPr>
    <w:rPr>
      <w:rFonts w:cs="Arial"/>
      <w:bCs/>
      <w:kern w:val="28"/>
      <w:szCs w:val="32"/>
    </w:rPr>
  </w:style>
  <w:style w:type="character" w:styleId="FollowedHyperlink">
    <w:name w:val="FollowedHyperlink"/>
    <w:uiPriority w:val="99"/>
    <w:semiHidden/>
    <w:unhideWhenUsed/>
    <w:rsid w:val="00840C65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2117D9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92964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F60D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3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3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9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0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00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4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purthy/Desktop/Cloud%20SysOps/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5</TotalTime>
  <Pages>5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Full Title of Your Paper Here</vt:lpstr>
    </vt:vector>
  </TitlesOfParts>
  <Company>SWORPS</Company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Full Title of Your Paper Here</dc:title>
  <dc:subject/>
  <dc:creator>Microsoft Office User</dc:creator>
  <cp:keywords/>
  <dc:description/>
  <cp:lastModifiedBy>Spurthy Mutturaj</cp:lastModifiedBy>
  <cp:revision>3</cp:revision>
  <dcterms:created xsi:type="dcterms:W3CDTF">2023-09-03T16:31:00Z</dcterms:created>
  <dcterms:modified xsi:type="dcterms:W3CDTF">2023-09-03T17:00:00Z</dcterms:modified>
</cp:coreProperties>
</file>