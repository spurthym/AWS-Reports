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B6C0" w14:textId="77777777" w:rsidR="002A2A03" w:rsidRDefault="002A2A03" w:rsidP="001A0A79">
      <w:pPr>
        <w:ind w:firstLine="0"/>
      </w:pPr>
    </w:p>
    <w:p w14:paraId="411C9D25" w14:textId="77777777" w:rsidR="002A2A03" w:rsidRDefault="002A2A03"/>
    <w:p w14:paraId="01C57388" w14:textId="77777777" w:rsidR="002A2A03" w:rsidRDefault="002A2A03"/>
    <w:p w14:paraId="0EEDC8C7" w14:textId="77777777" w:rsidR="002A2A03" w:rsidRDefault="002A2A03" w:rsidP="00A22BAF">
      <w:pPr>
        <w:jc w:val="center"/>
      </w:pPr>
    </w:p>
    <w:p w14:paraId="4966A834" w14:textId="287D0102" w:rsidR="0095656A" w:rsidRDefault="000238E6" w:rsidP="007F2692">
      <w:pPr>
        <w:jc w:val="center"/>
        <w:rPr>
          <w:b/>
        </w:rPr>
      </w:pPr>
      <w:r w:rsidRPr="000238E6">
        <w:rPr>
          <w:b/>
        </w:rPr>
        <w:t>Lab 8</w:t>
      </w:r>
      <w:r>
        <w:rPr>
          <w:b/>
        </w:rPr>
        <w:t xml:space="preserve">: </w:t>
      </w:r>
      <w:r w:rsidRPr="000238E6">
        <w:rPr>
          <w:b/>
        </w:rPr>
        <w:t>Automation with CloudFormation</w:t>
      </w:r>
    </w:p>
    <w:p w14:paraId="31C14DC5" w14:textId="77777777" w:rsidR="000238E6" w:rsidRPr="00E1429E" w:rsidRDefault="000238E6" w:rsidP="007F2692">
      <w:pPr>
        <w:jc w:val="center"/>
        <w:rPr>
          <w:b/>
        </w:rPr>
      </w:pPr>
    </w:p>
    <w:p w14:paraId="024FAB9C" w14:textId="77777777" w:rsidR="002A2A03" w:rsidRDefault="007F2692" w:rsidP="00A22BAF">
      <w:pPr>
        <w:jc w:val="center"/>
      </w:pPr>
      <w:r>
        <w:t>Spurthy</w:t>
      </w:r>
      <w:r w:rsidR="00E1429E">
        <w:t xml:space="preserve"> M</w:t>
      </w:r>
      <w:r>
        <w:t>utturaj</w:t>
      </w:r>
    </w:p>
    <w:p w14:paraId="4577358C" w14:textId="77777777" w:rsidR="002A2A03" w:rsidRDefault="007F2692" w:rsidP="00A22BAF">
      <w:pPr>
        <w:jc w:val="center"/>
      </w:pPr>
      <w:r>
        <w:t>Information Technology</w:t>
      </w:r>
      <w:r w:rsidR="00E1429E">
        <w:t xml:space="preserve">, </w:t>
      </w:r>
      <w:r w:rsidR="00F07601">
        <w:t>Arizona State University</w:t>
      </w:r>
    </w:p>
    <w:p w14:paraId="094E0658" w14:textId="77777777" w:rsidR="00B34DAD" w:rsidRDefault="003410C3" w:rsidP="00A22BAF">
      <w:pPr>
        <w:jc w:val="center"/>
      </w:pPr>
      <w:r>
        <w:t xml:space="preserve">IFT </w:t>
      </w:r>
      <w:r w:rsidR="007F2692">
        <w:t>562</w:t>
      </w:r>
      <w:r w:rsidR="00E1429E">
        <w:t xml:space="preserve">: </w:t>
      </w:r>
      <w:r w:rsidR="007F2692">
        <w:t>Cloud Security &amp; Operations for IT</w:t>
      </w:r>
    </w:p>
    <w:p w14:paraId="11561738" w14:textId="77777777" w:rsidR="00E1429E" w:rsidRDefault="007F2692" w:rsidP="00A22BAF">
      <w:pPr>
        <w:jc w:val="center"/>
      </w:pPr>
      <w:r>
        <w:t>Daniel Wells</w:t>
      </w:r>
    </w:p>
    <w:p w14:paraId="2EC56A21" w14:textId="35117A0E" w:rsidR="00E1429E" w:rsidRDefault="00151D2F" w:rsidP="00A22BAF">
      <w:pPr>
        <w:jc w:val="center"/>
      </w:pPr>
      <w:r>
        <w:t>Oct</w:t>
      </w:r>
      <w:r w:rsidR="0095656A">
        <w:t xml:space="preserve"> </w:t>
      </w:r>
      <w:r>
        <w:t>7</w:t>
      </w:r>
      <w:r w:rsidR="0095656A">
        <w:t>, 2023</w:t>
      </w:r>
    </w:p>
    <w:p w14:paraId="668542F6" w14:textId="77777777" w:rsidR="00A22BAF" w:rsidRDefault="00A22BAF" w:rsidP="00A22BAF">
      <w:pPr>
        <w:jc w:val="center"/>
      </w:pPr>
    </w:p>
    <w:p w14:paraId="2166C271" w14:textId="77777777" w:rsidR="00A22BAF" w:rsidRDefault="00A22BAF" w:rsidP="00A22BAF">
      <w:pPr>
        <w:jc w:val="center"/>
      </w:pPr>
    </w:p>
    <w:p w14:paraId="7E3E322D" w14:textId="77777777" w:rsidR="00647F4F" w:rsidRDefault="00647F4F" w:rsidP="00B55A2F">
      <w:pPr>
        <w:ind w:firstLine="0"/>
        <w:jc w:val="center"/>
      </w:pPr>
    </w:p>
    <w:p w14:paraId="3317F357" w14:textId="77777777" w:rsidR="00647F4F" w:rsidRDefault="00647F4F" w:rsidP="00B55A2F">
      <w:pPr>
        <w:ind w:firstLine="0"/>
        <w:jc w:val="center"/>
      </w:pPr>
    </w:p>
    <w:p w14:paraId="38DF2859" w14:textId="77777777" w:rsidR="00647F4F" w:rsidRDefault="00647F4F" w:rsidP="00B55A2F">
      <w:pPr>
        <w:ind w:firstLine="0"/>
        <w:jc w:val="center"/>
      </w:pPr>
    </w:p>
    <w:p w14:paraId="641BACB5" w14:textId="77777777" w:rsidR="00647F4F" w:rsidRDefault="00647F4F" w:rsidP="00B55A2F">
      <w:pPr>
        <w:ind w:firstLine="0"/>
        <w:jc w:val="center"/>
      </w:pPr>
    </w:p>
    <w:p w14:paraId="14BD7572" w14:textId="77777777" w:rsidR="00647F4F" w:rsidRDefault="00647F4F" w:rsidP="00B55A2F">
      <w:pPr>
        <w:ind w:firstLine="0"/>
        <w:jc w:val="center"/>
      </w:pPr>
    </w:p>
    <w:p w14:paraId="434F5A26" w14:textId="77777777" w:rsidR="00647F4F" w:rsidRDefault="00647F4F" w:rsidP="00B55A2F">
      <w:pPr>
        <w:ind w:firstLine="0"/>
        <w:jc w:val="center"/>
      </w:pPr>
    </w:p>
    <w:p w14:paraId="5642456F" w14:textId="77777777" w:rsidR="00647F4F" w:rsidRDefault="00647F4F" w:rsidP="00B55A2F">
      <w:pPr>
        <w:ind w:firstLine="0"/>
        <w:jc w:val="center"/>
      </w:pPr>
    </w:p>
    <w:p w14:paraId="476EA72A" w14:textId="77777777" w:rsidR="00AF1E1A" w:rsidRDefault="00AF1E1A" w:rsidP="00B55A2F">
      <w:pPr>
        <w:ind w:firstLine="0"/>
        <w:jc w:val="center"/>
      </w:pPr>
    </w:p>
    <w:p w14:paraId="7B0FC90D" w14:textId="77777777" w:rsidR="00647F4F" w:rsidRDefault="00647F4F" w:rsidP="00B55A2F">
      <w:pPr>
        <w:ind w:firstLine="0"/>
        <w:jc w:val="center"/>
      </w:pPr>
    </w:p>
    <w:p w14:paraId="27A0ECEA" w14:textId="77777777" w:rsidR="007F2692" w:rsidRDefault="007F2692" w:rsidP="00B55A2F">
      <w:pPr>
        <w:ind w:firstLine="0"/>
        <w:jc w:val="center"/>
      </w:pPr>
    </w:p>
    <w:p w14:paraId="2B971E0C" w14:textId="77777777" w:rsidR="000238E6" w:rsidRDefault="000238E6" w:rsidP="000238E6">
      <w:pPr>
        <w:jc w:val="center"/>
        <w:rPr>
          <w:b/>
        </w:rPr>
      </w:pPr>
      <w:r w:rsidRPr="000238E6">
        <w:rPr>
          <w:b/>
        </w:rPr>
        <w:lastRenderedPageBreak/>
        <w:t>Lab 8</w:t>
      </w:r>
      <w:r>
        <w:rPr>
          <w:b/>
        </w:rPr>
        <w:t xml:space="preserve">: </w:t>
      </w:r>
      <w:r w:rsidRPr="000238E6">
        <w:rPr>
          <w:b/>
        </w:rPr>
        <w:t>Automation with CloudFormation</w:t>
      </w:r>
    </w:p>
    <w:p w14:paraId="12A56108" w14:textId="77777777" w:rsidR="002038F1" w:rsidRPr="002038F1" w:rsidRDefault="002038F1" w:rsidP="00E1429E">
      <w:pPr>
        <w:ind w:firstLine="0"/>
        <w:rPr>
          <w:b/>
        </w:rPr>
      </w:pPr>
      <w:r w:rsidRPr="002038F1">
        <w:rPr>
          <w:b/>
        </w:rPr>
        <w:t>Figure 1</w:t>
      </w:r>
    </w:p>
    <w:p w14:paraId="6AC03AD4" w14:textId="4FFDF2BE" w:rsidR="00957063" w:rsidRDefault="002038F1" w:rsidP="00E1429E">
      <w:pPr>
        <w:ind w:firstLine="0"/>
        <w:rPr>
          <w:i/>
        </w:rPr>
      </w:pPr>
      <w:r>
        <w:rPr>
          <w:i/>
        </w:rPr>
        <w:t xml:space="preserve">A screenshot </w:t>
      </w:r>
      <w:r w:rsidR="007F2692" w:rsidRPr="007F2692">
        <w:rPr>
          <w:i/>
        </w:rPr>
        <w:t xml:space="preserve">showing </w:t>
      </w:r>
      <w:r w:rsidR="00957063" w:rsidRPr="00957063">
        <w:rPr>
          <w:i/>
        </w:rPr>
        <w:t>launched CloudFormation stack</w:t>
      </w:r>
      <w:r w:rsidR="00957063">
        <w:rPr>
          <w:i/>
        </w:rPr>
        <w:t>.</w:t>
      </w:r>
    </w:p>
    <w:p w14:paraId="18206ADC" w14:textId="71DE7D43" w:rsidR="009127A3" w:rsidRPr="00957063" w:rsidRDefault="00957063" w:rsidP="00957063">
      <w:pPr>
        <w:ind w:firstLine="0"/>
        <w:rPr>
          <w:i/>
        </w:rPr>
      </w:pPr>
      <w:r>
        <w:rPr>
          <w:i/>
          <w:noProof/>
        </w:rPr>
        <w:drawing>
          <wp:inline distT="0" distB="0" distL="0" distR="0" wp14:anchorId="79635345" wp14:editId="5738E807">
            <wp:extent cx="5943600" cy="3550285"/>
            <wp:effectExtent l="0" t="0" r="0" b="5715"/>
            <wp:docPr id="19825151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15188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7A3">
        <w:rPr>
          <w:b/>
        </w:rPr>
        <w:br w:type="page"/>
      </w:r>
    </w:p>
    <w:p w14:paraId="2EB02708" w14:textId="77777777" w:rsidR="002038F1" w:rsidRPr="002038F1" w:rsidRDefault="002038F1" w:rsidP="00E1429E">
      <w:pPr>
        <w:ind w:firstLine="0"/>
        <w:rPr>
          <w:b/>
        </w:rPr>
      </w:pPr>
      <w:r w:rsidRPr="002038F1">
        <w:rPr>
          <w:b/>
        </w:rPr>
        <w:lastRenderedPageBreak/>
        <w:t xml:space="preserve">Figure </w:t>
      </w:r>
      <w:r w:rsidR="000C3F44">
        <w:rPr>
          <w:b/>
        </w:rPr>
        <w:t>2</w:t>
      </w:r>
    </w:p>
    <w:p w14:paraId="54118102" w14:textId="1F0B4A9D" w:rsidR="00D56CF3" w:rsidRDefault="000C3F44" w:rsidP="00E1429E">
      <w:pPr>
        <w:ind w:firstLine="0"/>
        <w:rPr>
          <w:i/>
        </w:rPr>
      </w:pPr>
      <w:r>
        <w:rPr>
          <w:i/>
        </w:rPr>
        <w:t>Screenshot of</w:t>
      </w:r>
      <w:r w:rsidR="00D56CF3">
        <w:rPr>
          <w:i/>
        </w:rPr>
        <w:t xml:space="preserve"> the added tag.</w:t>
      </w:r>
    </w:p>
    <w:p w14:paraId="21893D67" w14:textId="01D344D4" w:rsidR="00D56CF3" w:rsidRPr="002038F1" w:rsidRDefault="00D56CF3" w:rsidP="00E1429E">
      <w:pPr>
        <w:ind w:firstLine="0"/>
        <w:rPr>
          <w:i/>
        </w:rPr>
      </w:pPr>
      <w:r w:rsidRPr="00D56CF3">
        <w:rPr>
          <w:i/>
        </w:rPr>
        <w:drawing>
          <wp:inline distT="0" distB="0" distL="0" distR="0" wp14:anchorId="210427B3" wp14:editId="779E7874">
            <wp:extent cx="5943600" cy="4418330"/>
            <wp:effectExtent l="0" t="0" r="0" b="1270"/>
            <wp:docPr id="14597869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8695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5741" w14:textId="5B759F91" w:rsidR="00647F4F" w:rsidRDefault="009F23F5" w:rsidP="00D56CF3">
      <w:pPr>
        <w:ind w:firstLine="0"/>
      </w:pPr>
      <w:r w:rsidRPr="009F23F5">
        <w:rPr>
          <w:noProof/>
        </w:rPr>
        <w:t xml:space="preserve"> </w:t>
      </w:r>
    </w:p>
    <w:p w14:paraId="63002B12" w14:textId="153E9B21" w:rsidR="004F7CD1" w:rsidRDefault="004F7CD1" w:rsidP="004F7CD1">
      <w:pPr>
        <w:ind w:firstLine="0"/>
        <w:jc w:val="center"/>
      </w:pPr>
      <w:r w:rsidRPr="009F23F5">
        <w:rPr>
          <w:noProof/>
        </w:rPr>
        <w:t xml:space="preserve"> </w:t>
      </w:r>
    </w:p>
    <w:p w14:paraId="18812E3A" w14:textId="77777777" w:rsidR="00A536DB" w:rsidRDefault="00A536DB" w:rsidP="002038F1">
      <w:pPr>
        <w:ind w:firstLine="0"/>
      </w:pPr>
    </w:p>
    <w:p w14:paraId="2ED734FF" w14:textId="77777777" w:rsidR="003076D4" w:rsidRDefault="00C40B87" w:rsidP="00C40B87">
      <w:pPr>
        <w:spacing w:after="100" w:afterAutospacing="1" w:line="240" w:lineRule="auto"/>
        <w:ind w:firstLine="0"/>
      </w:pPr>
      <w:r>
        <w:t xml:space="preserve"> </w:t>
      </w:r>
    </w:p>
    <w:p w14:paraId="1118F0E2" w14:textId="77777777" w:rsidR="0017506A" w:rsidRPr="0017506A" w:rsidRDefault="0017506A" w:rsidP="0017506A">
      <w:pPr>
        <w:ind w:left="720" w:hanging="720"/>
        <w:rPr>
          <w:b/>
          <w:color w:val="FF0000"/>
        </w:rPr>
      </w:pPr>
    </w:p>
    <w:sectPr w:rsidR="0017506A" w:rsidRPr="0017506A" w:rsidSect="003A35EF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1A046" w14:textId="77777777" w:rsidR="006D22A9" w:rsidRDefault="006D22A9">
      <w:pPr>
        <w:spacing w:line="240" w:lineRule="auto"/>
      </w:pPr>
      <w:r>
        <w:separator/>
      </w:r>
    </w:p>
  </w:endnote>
  <w:endnote w:type="continuationSeparator" w:id="0">
    <w:p w14:paraId="5C74B26C" w14:textId="77777777" w:rsidR="006D22A9" w:rsidRDefault="006D22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BFC39" w14:textId="77777777" w:rsidR="006D22A9" w:rsidRDefault="006D22A9">
      <w:pPr>
        <w:spacing w:line="240" w:lineRule="auto"/>
      </w:pPr>
      <w:r>
        <w:separator/>
      </w:r>
    </w:p>
  </w:footnote>
  <w:footnote w:type="continuationSeparator" w:id="0">
    <w:p w14:paraId="20105E12" w14:textId="77777777" w:rsidR="006D22A9" w:rsidRDefault="006D22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FCE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6E580D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91132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4</w:t>
    </w:r>
    <w:r>
      <w:rPr>
        <w:rStyle w:val="PageNumber"/>
      </w:rPr>
      <w:fldChar w:fldCharType="end"/>
    </w:r>
  </w:p>
  <w:p w14:paraId="7B855280" w14:textId="77777777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7ED5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C9973F5" w14:textId="77777777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4021105">
    <w:abstractNumId w:val="5"/>
  </w:num>
  <w:num w:numId="2" w16cid:durableId="724449774">
    <w:abstractNumId w:val="11"/>
  </w:num>
  <w:num w:numId="3" w16cid:durableId="995959210">
    <w:abstractNumId w:val="0"/>
  </w:num>
  <w:num w:numId="4" w16cid:durableId="441732109">
    <w:abstractNumId w:val="1"/>
  </w:num>
  <w:num w:numId="5" w16cid:durableId="1548445014">
    <w:abstractNumId w:val="9"/>
  </w:num>
  <w:num w:numId="6" w16cid:durableId="1271469409">
    <w:abstractNumId w:val="8"/>
  </w:num>
  <w:num w:numId="7" w16cid:durableId="965307125">
    <w:abstractNumId w:val="4"/>
  </w:num>
  <w:num w:numId="8" w16cid:durableId="1444880016">
    <w:abstractNumId w:val="7"/>
  </w:num>
  <w:num w:numId="9" w16cid:durableId="786390018">
    <w:abstractNumId w:val="6"/>
  </w:num>
  <w:num w:numId="10" w16cid:durableId="546530377">
    <w:abstractNumId w:val="2"/>
  </w:num>
  <w:num w:numId="11" w16cid:durableId="923106490">
    <w:abstractNumId w:val="10"/>
  </w:num>
  <w:num w:numId="12" w16cid:durableId="1909998189">
    <w:abstractNumId w:val="12"/>
  </w:num>
  <w:num w:numId="13" w16cid:durableId="1618293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attachedTemplate r:id="rId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D2F"/>
    <w:rsid w:val="000031A5"/>
    <w:rsid w:val="00005DBB"/>
    <w:rsid w:val="0000793A"/>
    <w:rsid w:val="000102EC"/>
    <w:rsid w:val="00015FF1"/>
    <w:rsid w:val="00016864"/>
    <w:rsid w:val="000238E6"/>
    <w:rsid w:val="00032D49"/>
    <w:rsid w:val="000369F7"/>
    <w:rsid w:val="00050985"/>
    <w:rsid w:val="00057B41"/>
    <w:rsid w:val="000763FC"/>
    <w:rsid w:val="000807B3"/>
    <w:rsid w:val="0008673F"/>
    <w:rsid w:val="0008780D"/>
    <w:rsid w:val="00090B7D"/>
    <w:rsid w:val="00095D87"/>
    <w:rsid w:val="000A2DD8"/>
    <w:rsid w:val="000B0A32"/>
    <w:rsid w:val="000B597C"/>
    <w:rsid w:val="000C3F44"/>
    <w:rsid w:val="000D4D49"/>
    <w:rsid w:val="0010667D"/>
    <w:rsid w:val="00113B30"/>
    <w:rsid w:val="00125E2E"/>
    <w:rsid w:val="0013324C"/>
    <w:rsid w:val="00135D0B"/>
    <w:rsid w:val="00137FC3"/>
    <w:rsid w:val="00151D2F"/>
    <w:rsid w:val="001572C4"/>
    <w:rsid w:val="0017506A"/>
    <w:rsid w:val="001953E0"/>
    <w:rsid w:val="00195C8F"/>
    <w:rsid w:val="001A0A79"/>
    <w:rsid w:val="001B502E"/>
    <w:rsid w:val="001C3CE4"/>
    <w:rsid w:val="001D09BC"/>
    <w:rsid w:val="001D4C12"/>
    <w:rsid w:val="001F19E4"/>
    <w:rsid w:val="001F3313"/>
    <w:rsid w:val="0020104C"/>
    <w:rsid w:val="002038F1"/>
    <w:rsid w:val="00206BCF"/>
    <w:rsid w:val="002117D9"/>
    <w:rsid w:val="00220676"/>
    <w:rsid w:val="00220E73"/>
    <w:rsid w:val="002235C0"/>
    <w:rsid w:val="00242707"/>
    <w:rsid w:val="00277911"/>
    <w:rsid w:val="002A2A03"/>
    <w:rsid w:val="002A401F"/>
    <w:rsid w:val="002B197B"/>
    <w:rsid w:val="002B5B0B"/>
    <w:rsid w:val="002C1A8A"/>
    <w:rsid w:val="002E2048"/>
    <w:rsid w:val="002E50C4"/>
    <w:rsid w:val="002F2B25"/>
    <w:rsid w:val="002F3A85"/>
    <w:rsid w:val="002F6B10"/>
    <w:rsid w:val="003076D4"/>
    <w:rsid w:val="00313705"/>
    <w:rsid w:val="00333BAF"/>
    <w:rsid w:val="003410C3"/>
    <w:rsid w:val="00344B7C"/>
    <w:rsid w:val="00345E06"/>
    <w:rsid w:val="003537CC"/>
    <w:rsid w:val="00363D4D"/>
    <w:rsid w:val="00370139"/>
    <w:rsid w:val="00372DB6"/>
    <w:rsid w:val="00374048"/>
    <w:rsid w:val="00376DC7"/>
    <w:rsid w:val="003835BF"/>
    <w:rsid w:val="003A35EF"/>
    <w:rsid w:val="003A74E6"/>
    <w:rsid w:val="003B7672"/>
    <w:rsid w:val="003C27A5"/>
    <w:rsid w:val="003C4A2E"/>
    <w:rsid w:val="003E2A21"/>
    <w:rsid w:val="003F072C"/>
    <w:rsid w:val="003F6187"/>
    <w:rsid w:val="004116FF"/>
    <w:rsid w:val="0043395E"/>
    <w:rsid w:val="00447773"/>
    <w:rsid w:val="0045164E"/>
    <w:rsid w:val="00466864"/>
    <w:rsid w:val="0046750B"/>
    <w:rsid w:val="004701E1"/>
    <w:rsid w:val="00470C0F"/>
    <w:rsid w:val="00492964"/>
    <w:rsid w:val="004A45A8"/>
    <w:rsid w:val="004A5E67"/>
    <w:rsid w:val="004A7433"/>
    <w:rsid w:val="004A7CF0"/>
    <w:rsid w:val="004B04CA"/>
    <w:rsid w:val="004D03B6"/>
    <w:rsid w:val="004D09D3"/>
    <w:rsid w:val="004F7CD1"/>
    <w:rsid w:val="00502509"/>
    <w:rsid w:val="005369FE"/>
    <w:rsid w:val="00596EE2"/>
    <w:rsid w:val="0059783E"/>
    <w:rsid w:val="005A015C"/>
    <w:rsid w:val="005C04A0"/>
    <w:rsid w:val="005C2A69"/>
    <w:rsid w:val="005D44D6"/>
    <w:rsid w:val="006070FE"/>
    <w:rsid w:val="0061553C"/>
    <w:rsid w:val="00626B8B"/>
    <w:rsid w:val="006418DE"/>
    <w:rsid w:val="00647C02"/>
    <w:rsid w:val="00647F4F"/>
    <w:rsid w:val="006515B0"/>
    <w:rsid w:val="0065520B"/>
    <w:rsid w:val="00663E5E"/>
    <w:rsid w:val="00687405"/>
    <w:rsid w:val="006912EF"/>
    <w:rsid w:val="006962C7"/>
    <w:rsid w:val="006D22A9"/>
    <w:rsid w:val="006E33E6"/>
    <w:rsid w:val="006E5ED4"/>
    <w:rsid w:val="006F7780"/>
    <w:rsid w:val="00711FFA"/>
    <w:rsid w:val="00721813"/>
    <w:rsid w:val="00724DD7"/>
    <w:rsid w:val="00725141"/>
    <w:rsid w:val="00727F23"/>
    <w:rsid w:val="007308F3"/>
    <w:rsid w:val="00733701"/>
    <w:rsid w:val="0075183D"/>
    <w:rsid w:val="00756543"/>
    <w:rsid w:val="00774D19"/>
    <w:rsid w:val="007758B4"/>
    <w:rsid w:val="00776A95"/>
    <w:rsid w:val="00785BC8"/>
    <w:rsid w:val="007860EC"/>
    <w:rsid w:val="00792C5E"/>
    <w:rsid w:val="00797A93"/>
    <w:rsid w:val="007B43B5"/>
    <w:rsid w:val="007B4702"/>
    <w:rsid w:val="007B7CF1"/>
    <w:rsid w:val="007C1779"/>
    <w:rsid w:val="007F2692"/>
    <w:rsid w:val="007F683B"/>
    <w:rsid w:val="00801926"/>
    <w:rsid w:val="008074F7"/>
    <w:rsid w:val="00824000"/>
    <w:rsid w:val="00826863"/>
    <w:rsid w:val="00831864"/>
    <w:rsid w:val="00840C65"/>
    <w:rsid w:val="008626E7"/>
    <w:rsid w:val="00872CCC"/>
    <w:rsid w:val="00873DD3"/>
    <w:rsid w:val="0087692A"/>
    <w:rsid w:val="00884CCC"/>
    <w:rsid w:val="00886B00"/>
    <w:rsid w:val="0089398B"/>
    <w:rsid w:val="00896466"/>
    <w:rsid w:val="008B3FA0"/>
    <w:rsid w:val="008C3FF2"/>
    <w:rsid w:val="008C7CB3"/>
    <w:rsid w:val="008D017D"/>
    <w:rsid w:val="008E2BB6"/>
    <w:rsid w:val="008F4A0C"/>
    <w:rsid w:val="00902465"/>
    <w:rsid w:val="00905931"/>
    <w:rsid w:val="009127A3"/>
    <w:rsid w:val="00913C89"/>
    <w:rsid w:val="009200BB"/>
    <w:rsid w:val="0093080E"/>
    <w:rsid w:val="00933FB8"/>
    <w:rsid w:val="0095599D"/>
    <w:rsid w:val="0095656A"/>
    <w:rsid w:val="00957063"/>
    <w:rsid w:val="0097130B"/>
    <w:rsid w:val="009946DF"/>
    <w:rsid w:val="009A23E8"/>
    <w:rsid w:val="009B17D4"/>
    <w:rsid w:val="009D0507"/>
    <w:rsid w:val="009D4967"/>
    <w:rsid w:val="009D567D"/>
    <w:rsid w:val="009E4D6F"/>
    <w:rsid w:val="009F10CC"/>
    <w:rsid w:val="009F23F5"/>
    <w:rsid w:val="009F48B9"/>
    <w:rsid w:val="00A0689D"/>
    <w:rsid w:val="00A22BAF"/>
    <w:rsid w:val="00A239E4"/>
    <w:rsid w:val="00A32F2B"/>
    <w:rsid w:val="00A45CC3"/>
    <w:rsid w:val="00A536DB"/>
    <w:rsid w:val="00A56F76"/>
    <w:rsid w:val="00A726A2"/>
    <w:rsid w:val="00A75BE5"/>
    <w:rsid w:val="00A83B66"/>
    <w:rsid w:val="00A86721"/>
    <w:rsid w:val="00AE67EB"/>
    <w:rsid w:val="00AF1E1A"/>
    <w:rsid w:val="00AF6437"/>
    <w:rsid w:val="00B232D3"/>
    <w:rsid w:val="00B27AC2"/>
    <w:rsid w:val="00B325C6"/>
    <w:rsid w:val="00B34DAD"/>
    <w:rsid w:val="00B55A2F"/>
    <w:rsid w:val="00B60C90"/>
    <w:rsid w:val="00B718EF"/>
    <w:rsid w:val="00B761D2"/>
    <w:rsid w:val="00B978FB"/>
    <w:rsid w:val="00BB1E31"/>
    <w:rsid w:val="00BD0C73"/>
    <w:rsid w:val="00BE26E8"/>
    <w:rsid w:val="00BF3D0C"/>
    <w:rsid w:val="00C11EDB"/>
    <w:rsid w:val="00C40B87"/>
    <w:rsid w:val="00C57D79"/>
    <w:rsid w:val="00C655DA"/>
    <w:rsid w:val="00C67138"/>
    <w:rsid w:val="00C67E2D"/>
    <w:rsid w:val="00C878F2"/>
    <w:rsid w:val="00C9233B"/>
    <w:rsid w:val="00CC3A1C"/>
    <w:rsid w:val="00CC7389"/>
    <w:rsid w:val="00CD076E"/>
    <w:rsid w:val="00CD0E65"/>
    <w:rsid w:val="00CF1EB2"/>
    <w:rsid w:val="00CF29F0"/>
    <w:rsid w:val="00D046D9"/>
    <w:rsid w:val="00D0562D"/>
    <w:rsid w:val="00D144E6"/>
    <w:rsid w:val="00D359FF"/>
    <w:rsid w:val="00D37A6C"/>
    <w:rsid w:val="00D45AAE"/>
    <w:rsid w:val="00D56C29"/>
    <w:rsid w:val="00D56CF3"/>
    <w:rsid w:val="00D60F95"/>
    <w:rsid w:val="00D629B8"/>
    <w:rsid w:val="00D76B0B"/>
    <w:rsid w:val="00D8537A"/>
    <w:rsid w:val="00D9151E"/>
    <w:rsid w:val="00DA0EA0"/>
    <w:rsid w:val="00DA36FA"/>
    <w:rsid w:val="00DD24F8"/>
    <w:rsid w:val="00E1429E"/>
    <w:rsid w:val="00E36B1C"/>
    <w:rsid w:val="00E44B0D"/>
    <w:rsid w:val="00E45C24"/>
    <w:rsid w:val="00E76B89"/>
    <w:rsid w:val="00E8341F"/>
    <w:rsid w:val="00E8634A"/>
    <w:rsid w:val="00E86AF9"/>
    <w:rsid w:val="00E91BF0"/>
    <w:rsid w:val="00E92E01"/>
    <w:rsid w:val="00E92F60"/>
    <w:rsid w:val="00EB15F5"/>
    <w:rsid w:val="00EE4F83"/>
    <w:rsid w:val="00F027EF"/>
    <w:rsid w:val="00F07601"/>
    <w:rsid w:val="00F203B0"/>
    <w:rsid w:val="00F27A44"/>
    <w:rsid w:val="00F32A2E"/>
    <w:rsid w:val="00F36581"/>
    <w:rsid w:val="00F4355D"/>
    <w:rsid w:val="00F435C3"/>
    <w:rsid w:val="00F51323"/>
    <w:rsid w:val="00F5212C"/>
    <w:rsid w:val="00F60DA1"/>
    <w:rsid w:val="00F62254"/>
    <w:rsid w:val="00F71D10"/>
    <w:rsid w:val="00F828C4"/>
    <w:rsid w:val="00F841D2"/>
    <w:rsid w:val="00FA7313"/>
    <w:rsid w:val="00FB5225"/>
    <w:rsid w:val="00FD2BCA"/>
    <w:rsid w:val="00FD4672"/>
    <w:rsid w:val="00FD71EA"/>
    <w:rsid w:val="00FE3A78"/>
    <w:rsid w:val="00FE5F14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2A1F51"/>
  <w15:chartTrackingRefBased/>
  <w15:docId w15:val="{74369D03-CA8E-9646-AB4A-C602B49E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60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purthy/Desktop/Cloud%20SysOp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52</Words>
  <Characters>288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Microsoft Office User</dc:creator>
  <cp:keywords/>
  <dc:description/>
  <cp:lastModifiedBy>Spurthy Mutturaj</cp:lastModifiedBy>
  <cp:revision>2</cp:revision>
  <dcterms:created xsi:type="dcterms:W3CDTF">2023-10-07T18:29:00Z</dcterms:created>
  <dcterms:modified xsi:type="dcterms:W3CDTF">2023-10-07T18:29:00Z</dcterms:modified>
</cp:coreProperties>
</file>