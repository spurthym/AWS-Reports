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5422" w14:textId="77777777" w:rsidR="002A2A03" w:rsidRDefault="002A2A03" w:rsidP="001A0A79">
      <w:pPr>
        <w:ind w:firstLine="0"/>
      </w:pPr>
    </w:p>
    <w:p w14:paraId="1D267E96" w14:textId="77777777" w:rsidR="002A2A03" w:rsidRDefault="002A2A03"/>
    <w:p w14:paraId="68D2F8FC" w14:textId="77777777" w:rsidR="002A2A03" w:rsidRDefault="002A2A03"/>
    <w:p w14:paraId="00A6DA1B" w14:textId="77777777" w:rsidR="002A2A03" w:rsidRDefault="002A2A03" w:rsidP="00A22BAF">
      <w:pPr>
        <w:jc w:val="center"/>
      </w:pPr>
    </w:p>
    <w:p w14:paraId="4346BD08" w14:textId="4AB8C6C2" w:rsidR="0095656A" w:rsidRDefault="00690E55" w:rsidP="007F2692">
      <w:pPr>
        <w:jc w:val="center"/>
        <w:rPr>
          <w:b/>
        </w:rPr>
      </w:pPr>
      <w:r w:rsidRPr="00690E55">
        <w:rPr>
          <w:b/>
        </w:rPr>
        <w:t>Activity 3</w:t>
      </w:r>
      <w:r>
        <w:rPr>
          <w:b/>
        </w:rPr>
        <w:t>:</w:t>
      </w:r>
      <w:r w:rsidRPr="00690E55">
        <w:rPr>
          <w:b/>
        </w:rPr>
        <w:t xml:space="preserve"> Troubleshoot Creating an EC2 Instance Using the AWS CLI</w:t>
      </w:r>
    </w:p>
    <w:p w14:paraId="03A28FD3" w14:textId="77777777" w:rsidR="00690E55" w:rsidRPr="00E1429E" w:rsidRDefault="00690E55" w:rsidP="007F2692">
      <w:pPr>
        <w:jc w:val="center"/>
        <w:rPr>
          <w:b/>
        </w:rPr>
      </w:pPr>
    </w:p>
    <w:p w14:paraId="0BCEAD65" w14:textId="77777777" w:rsidR="002A2A03" w:rsidRDefault="007F2692" w:rsidP="00A22BAF">
      <w:pPr>
        <w:jc w:val="center"/>
      </w:pPr>
      <w:r>
        <w:t>Spurthy</w:t>
      </w:r>
      <w:r w:rsidR="00E1429E">
        <w:t xml:space="preserve"> M</w:t>
      </w:r>
      <w:r>
        <w:t>utturaj</w:t>
      </w:r>
    </w:p>
    <w:p w14:paraId="12DEB085" w14:textId="77777777" w:rsidR="002A2A03" w:rsidRDefault="007F2692" w:rsidP="00A22BAF">
      <w:pPr>
        <w:jc w:val="center"/>
      </w:pPr>
      <w:r>
        <w:t>Information Technology</w:t>
      </w:r>
      <w:r w:rsidR="00E1429E">
        <w:t xml:space="preserve">, </w:t>
      </w:r>
      <w:r w:rsidR="00F07601">
        <w:t>Arizona State University</w:t>
      </w:r>
    </w:p>
    <w:p w14:paraId="042693F8" w14:textId="77777777" w:rsidR="00B34DAD" w:rsidRDefault="003410C3" w:rsidP="00A22BAF">
      <w:pPr>
        <w:jc w:val="center"/>
      </w:pPr>
      <w:r>
        <w:t xml:space="preserve">IFT </w:t>
      </w:r>
      <w:r w:rsidR="007F2692">
        <w:t>562</w:t>
      </w:r>
      <w:r w:rsidR="00E1429E">
        <w:t xml:space="preserve">: </w:t>
      </w:r>
      <w:r w:rsidR="007F2692">
        <w:t>Cloud Security &amp; Operations for IT</w:t>
      </w:r>
    </w:p>
    <w:p w14:paraId="570746AB" w14:textId="77777777" w:rsidR="00E1429E" w:rsidRDefault="007F2692" w:rsidP="00A22BAF">
      <w:pPr>
        <w:jc w:val="center"/>
      </w:pPr>
      <w:r>
        <w:t>Daniel Wells</w:t>
      </w:r>
    </w:p>
    <w:p w14:paraId="4D2EE317" w14:textId="77777777" w:rsidR="00E1429E" w:rsidRDefault="0095656A" w:rsidP="00A22BAF">
      <w:pPr>
        <w:jc w:val="center"/>
      </w:pPr>
      <w:r>
        <w:t>Sep 3, 2023</w:t>
      </w:r>
    </w:p>
    <w:p w14:paraId="1ACAC273" w14:textId="77777777" w:rsidR="00A22BAF" w:rsidRDefault="00A22BAF" w:rsidP="00A22BAF">
      <w:pPr>
        <w:jc w:val="center"/>
      </w:pPr>
    </w:p>
    <w:p w14:paraId="6F926820" w14:textId="77777777" w:rsidR="00A22BAF" w:rsidRDefault="00A22BAF" w:rsidP="00A22BAF">
      <w:pPr>
        <w:jc w:val="center"/>
      </w:pPr>
    </w:p>
    <w:p w14:paraId="5EB19639" w14:textId="77777777" w:rsidR="00647F4F" w:rsidRDefault="00647F4F" w:rsidP="00B55A2F">
      <w:pPr>
        <w:ind w:firstLine="0"/>
        <w:jc w:val="center"/>
      </w:pPr>
    </w:p>
    <w:p w14:paraId="5DDCF99F" w14:textId="77777777" w:rsidR="00647F4F" w:rsidRDefault="00647F4F" w:rsidP="00B55A2F">
      <w:pPr>
        <w:ind w:firstLine="0"/>
        <w:jc w:val="center"/>
      </w:pPr>
    </w:p>
    <w:p w14:paraId="01613EB4" w14:textId="77777777" w:rsidR="00647F4F" w:rsidRDefault="00647F4F" w:rsidP="00B55A2F">
      <w:pPr>
        <w:ind w:firstLine="0"/>
        <w:jc w:val="center"/>
      </w:pPr>
    </w:p>
    <w:p w14:paraId="0AAF2F20" w14:textId="77777777" w:rsidR="00647F4F" w:rsidRDefault="00647F4F" w:rsidP="00B55A2F">
      <w:pPr>
        <w:ind w:firstLine="0"/>
        <w:jc w:val="center"/>
      </w:pPr>
    </w:p>
    <w:p w14:paraId="7DAF86C9" w14:textId="77777777" w:rsidR="00647F4F" w:rsidRDefault="00647F4F" w:rsidP="00B55A2F">
      <w:pPr>
        <w:ind w:firstLine="0"/>
        <w:jc w:val="center"/>
      </w:pPr>
    </w:p>
    <w:p w14:paraId="51D2C025" w14:textId="77777777" w:rsidR="00647F4F" w:rsidRDefault="00647F4F" w:rsidP="00B55A2F">
      <w:pPr>
        <w:ind w:firstLine="0"/>
        <w:jc w:val="center"/>
      </w:pPr>
    </w:p>
    <w:p w14:paraId="1D223BE9" w14:textId="77777777" w:rsidR="00647F4F" w:rsidRDefault="00647F4F" w:rsidP="00B55A2F">
      <w:pPr>
        <w:ind w:firstLine="0"/>
        <w:jc w:val="center"/>
      </w:pPr>
    </w:p>
    <w:p w14:paraId="456125C6" w14:textId="77777777" w:rsidR="00AF1E1A" w:rsidRDefault="00AF1E1A" w:rsidP="00B55A2F">
      <w:pPr>
        <w:ind w:firstLine="0"/>
        <w:jc w:val="center"/>
      </w:pPr>
    </w:p>
    <w:p w14:paraId="3AF2E563" w14:textId="77777777" w:rsidR="00647F4F" w:rsidRDefault="00647F4F" w:rsidP="00B55A2F">
      <w:pPr>
        <w:ind w:firstLine="0"/>
        <w:jc w:val="center"/>
      </w:pPr>
    </w:p>
    <w:p w14:paraId="1356D33F" w14:textId="77777777" w:rsidR="007F2692" w:rsidRDefault="007F2692" w:rsidP="00B55A2F">
      <w:pPr>
        <w:ind w:firstLine="0"/>
        <w:jc w:val="center"/>
      </w:pPr>
    </w:p>
    <w:p w14:paraId="65DB45F5" w14:textId="77777777" w:rsidR="00690E55" w:rsidRDefault="00690E55" w:rsidP="00690E55">
      <w:pPr>
        <w:ind w:firstLine="0"/>
        <w:jc w:val="center"/>
        <w:rPr>
          <w:b/>
        </w:rPr>
      </w:pPr>
      <w:r w:rsidRPr="00690E55">
        <w:rPr>
          <w:b/>
        </w:rPr>
        <w:lastRenderedPageBreak/>
        <w:t>Activity 3 - Troubleshoot Creating an EC2 Instance Using the AWS CLI</w:t>
      </w:r>
    </w:p>
    <w:p w14:paraId="70EC4667" w14:textId="2F979927" w:rsidR="002038F1" w:rsidRPr="002038F1" w:rsidRDefault="002038F1" w:rsidP="00E1429E">
      <w:pPr>
        <w:ind w:firstLine="0"/>
        <w:rPr>
          <w:b/>
        </w:rPr>
      </w:pPr>
      <w:r w:rsidRPr="002038F1">
        <w:rPr>
          <w:b/>
        </w:rPr>
        <w:t>Figure 1</w:t>
      </w:r>
    </w:p>
    <w:p w14:paraId="3355DAED" w14:textId="7C11D8EA" w:rsidR="002038F1" w:rsidRPr="002038F1" w:rsidRDefault="002038F1" w:rsidP="00E1429E">
      <w:pPr>
        <w:ind w:firstLine="0"/>
        <w:rPr>
          <w:i/>
        </w:rPr>
      </w:pPr>
      <w:r>
        <w:rPr>
          <w:i/>
        </w:rPr>
        <w:t xml:space="preserve">A screenshot </w:t>
      </w:r>
      <w:r w:rsidR="00690E55">
        <w:rPr>
          <w:i/>
        </w:rPr>
        <w:t>contents of user-data file</w:t>
      </w:r>
    </w:p>
    <w:p w14:paraId="7FBC7329" w14:textId="4B12A27C" w:rsidR="00647F4F" w:rsidRDefault="00690E55" w:rsidP="00E1429E">
      <w:pPr>
        <w:ind w:firstLine="0"/>
      </w:pPr>
      <w:r w:rsidRPr="00690E55">
        <w:rPr>
          <w:noProof/>
        </w:rPr>
        <w:drawing>
          <wp:inline distT="0" distB="0" distL="0" distR="0" wp14:anchorId="26463406" wp14:editId="7BAD86A0">
            <wp:extent cx="5943600" cy="4019550"/>
            <wp:effectExtent l="0" t="0" r="0" b="6350"/>
            <wp:docPr id="3583050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050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ED84" w14:textId="77777777" w:rsidR="002038F1" w:rsidRDefault="002038F1" w:rsidP="00E1429E">
      <w:pPr>
        <w:ind w:firstLine="0"/>
        <w:rPr>
          <w:i/>
        </w:rPr>
      </w:pPr>
    </w:p>
    <w:p w14:paraId="0196EA4D" w14:textId="77777777" w:rsidR="002038F1" w:rsidRDefault="002038F1" w:rsidP="00E1429E">
      <w:pPr>
        <w:ind w:firstLine="0"/>
      </w:pPr>
    </w:p>
    <w:p w14:paraId="15A73D81" w14:textId="77777777" w:rsidR="002038F1" w:rsidRDefault="002038F1" w:rsidP="00E1429E">
      <w:pPr>
        <w:ind w:firstLine="0"/>
      </w:pPr>
    </w:p>
    <w:p w14:paraId="4BEF33D0" w14:textId="77777777" w:rsidR="002038F1" w:rsidRDefault="002038F1" w:rsidP="00E1429E">
      <w:pPr>
        <w:ind w:firstLine="0"/>
      </w:pPr>
    </w:p>
    <w:p w14:paraId="32A38F83" w14:textId="77777777" w:rsidR="002038F1" w:rsidRDefault="002038F1" w:rsidP="00E1429E">
      <w:pPr>
        <w:ind w:firstLine="0"/>
      </w:pPr>
    </w:p>
    <w:p w14:paraId="47C567C3" w14:textId="77777777" w:rsidR="002038F1" w:rsidRDefault="002038F1" w:rsidP="00E1429E">
      <w:pPr>
        <w:ind w:firstLine="0"/>
      </w:pPr>
    </w:p>
    <w:p w14:paraId="7B2A6F24" w14:textId="77777777" w:rsidR="002038F1" w:rsidRDefault="002038F1" w:rsidP="00E1429E">
      <w:pPr>
        <w:ind w:firstLine="0"/>
      </w:pPr>
    </w:p>
    <w:p w14:paraId="25F6A6F9" w14:textId="77777777" w:rsidR="002038F1" w:rsidRDefault="002038F1" w:rsidP="00E1429E">
      <w:pPr>
        <w:ind w:firstLine="0"/>
      </w:pPr>
    </w:p>
    <w:p w14:paraId="2EC6D8AA" w14:textId="552F4159" w:rsidR="002038F1" w:rsidRPr="002038F1" w:rsidRDefault="009127A3" w:rsidP="00937192">
      <w:pPr>
        <w:spacing w:line="240" w:lineRule="auto"/>
        <w:ind w:firstLine="0"/>
        <w:rPr>
          <w:b/>
        </w:rPr>
      </w:pPr>
      <w:r>
        <w:rPr>
          <w:b/>
        </w:rPr>
        <w:br w:type="page"/>
      </w:r>
      <w:r w:rsidR="002038F1" w:rsidRPr="002038F1">
        <w:rPr>
          <w:b/>
        </w:rPr>
        <w:lastRenderedPageBreak/>
        <w:t xml:space="preserve">Figure </w:t>
      </w:r>
      <w:r w:rsidR="000C3F44">
        <w:rPr>
          <w:b/>
        </w:rPr>
        <w:t>2</w:t>
      </w:r>
    </w:p>
    <w:p w14:paraId="21B3B9E8" w14:textId="77777777" w:rsidR="00937192" w:rsidRDefault="00937192" w:rsidP="00E1429E">
      <w:pPr>
        <w:ind w:firstLine="0"/>
        <w:rPr>
          <w:i/>
        </w:rPr>
      </w:pPr>
    </w:p>
    <w:p w14:paraId="1D72B62C" w14:textId="3BEEA600" w:rsidR="002038F1" w:rsidRPr="002038F1" w:rsidRDefault="000C3F44" w:rsidP="00E1429E">
      <w:pPr>
        <w:ind w:firstLine="0"/>
        <w:rPr>
          <w:i/>
        </w:rPr>
      </w:pPr>
      <w:r>
        <w:rPr>
          <w:i/>
        </w:rPr>
        <w:t>Screenshot of</w:t>
      </w:r>
      <w:r w:rsidR="00FE5851">
        <w:rPr>
          <w:i/>
        </w:rPr>
        <w:t xml:space="preserve"> </w:t>
      </w:r>
      <w:r w:rsidR="00FE5851" w:rsidRPr="00FE5851">
        <w:rPr>
          <w:i/>
        </w:rPr>
        <w:t>tail command on the cloud-init-output.log.</w:t>
      </w:r>
    </w:p>
    <w:p w14:paraId="54C37A3E" w14:textId="5E26B595" w:rsidR="00647F4F" w:rsidRDefault="00FE5851" w:rsidP="00B55A2F">
      <w:pPr>
        <w:ind w:firstLine="0"/>
        <w:jc w:val="center"/>
      </w:pPr>
      <w:r w:rsidRPr="00FE5851">
        <w:rPr>
          <w:noProof/>
        </w:rPr>
        <w:drawing>
          <wp:inline distT="0" distB="0" distL="0" distR="0" wp14:anchorId="2C81CEC8" wp14:editId="01601588">
            <wp:extent cx="5943600" cy="2104390"/>
            <wp:effectExtent l="0" t="0" r="0" b="3810"/>
            <wp:docPr id="726706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066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23F5" w:rsidRPr="009F23F5">
        <w:rPr>
          <w:noProof/>
        </w:rPr>
        <w:t xml:space="preserve"> </w:t>
      </w:r>
    </w:p>
    <w:p w14:paraId="6A358891" w14:textId="77777777" w:rsidR="002038F1" w:rsidRDefault="002038F1" w:rsidP="002038F1">
      <w:pPr>
        <w:ind w:firstLine="0"/>
        <w:rPr>
          <w:i/>
        </w:rPr>
      </w:pPr>
    </w:p>
    <w:p w14:paraId="22C52008" w14:textId="411D1FF0" w:rsidR="009F23F5" w:rsidRDefault="009F23F5" w:rsidP="002038F1">
      <w:pPr>
        <w:ind w:firstLine="0"/>
      </w:pPr>
    </w:p>
    <w:p w14:paraId="7F6AA852" w14:textId="77777777" w:rsidR="009F23F5" w:rsidRDefault="009F23F5">
      <w:pPr>
        <w:spacing w:line="240" w:lineRule="auto"/>
        <w:ind w:firstLine="0"/>
      </w:pPr>
      <w:r>
        <w:br w:type="page"/>
      </w:r>
    </w:p>
    <w:p w14:paraId="39C854B1" w14:textId="77777777" w:rsidR="004F7CD1" w:rsidRDefault="004F7CD1" w:rsidP="004F7CD1">
      <w:pPr>
        <w:ind w:firstLine="0"/>
      </w:pPr>
    </w:p>
    <w:p w14:paraId="5565CA5D" w14:textId="77777777" w:rsidR="004F7CD1" w:rsidRPr="002038F1" w:rsidRDefault="004F7CD1" w:rsidP="004F7CD1">
      <w:pPr>
        <w:ind w:firstLine="0"/>
        <w:rPr>
          <w:b/>
        </w:rPr>
      </w:pPr>
      <w:r w:rsidRPr="002038F1">
        <w:rPr>
          <w:b/>
        </w:rPr>
        <w:t xml:space="preserve">Figure </w:t>
      </w:r>
      <w:r w:rsidR="000C3F44">
        <w:rPr>
          <w:b/>
        </w:rPr>
        <w:t>3</w:t>
      </w:r>
    </w:p>
    <w:p w14:paraId="3D11373D" w14:textId="1715345B" w:rsidR="004F7CD1" w:rsidRPr="002038F1" w:rsidRDefault="000C3F44" w:rsidP="004F7CD1">
      <w:pPr>
        <w:ind w:firstLine="0"/>
        <w:rPr>
          <w:i/>
        </w:rPr>
      </w:pPr>
      <w:r>
        <w:rPr>
          <w:i/>
        </w:rPr>
        <w:t>Screenshot of</w:t>
      </w:r>
      <w:r w:rsidR="00FE5851">
        <w:rPr>
          <w:i/>
        </w:rPr>
        <w:t xml:space="preserve"> </w:t>
      </w:r>
      <w:r w:rsidR="00FE5851" w:rsidRPr="00FE5851">
        <w:rPr>
          <w:i/>
        </w:rPr>
        <w:t>order history page showing 1 order</w:t>
      </w:r>
    </w:p>
    <w:p w14:paraId="5880F6C0" w14:textId="297BF1E4" w:rsidR="004F7CD1" w:rsidRDefault="00FE5851" w:rsidP="004F7CD1">
      <w:pPr>
        <w:ind w:firstLine="0"/>
        <w:jc w:val="center"/>
      </w:pPr>
      <w:r w:rsidRPr="00FE5851">
        <w:rPr>
          <w:noProof/>
        </w:rPr>
        <w:drawing>
          <wp:inline distT="0" distB="0" distL="0" distR="0" wp14:anchorId="12FB84EF" wp14:editId="03630394">
            <wp:extent cx="5943600" cy="3736340"/>
            <wp:effectExtent l="0" t="0" r="0" b="0"/>
            <wp:docPr id="154942237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22378" name="Picture 1" descr="A screenshot of a menu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F7CD1" w:rsidRPr="009F23F5">
        <w:rPr>
          <w:noProof/>
        </w:rPr>
        <w:t xml:space="preserve"> </w:t>
      </w:r>
    </w:p>
    <w:p w14:paraId="66870A8D" w14:textId="77777777" w:rsidR="00A536DB" w:rsidRDefault="00A536DB" w:rsidP="002038F1">
      <w:pPr>
        <w:ind w:firstLine="0"/>
      </w:pPr>
    </w:p>
    <w:p w14:paraId="65ACA527" w14:textId="77777777" w:rsidR="003076D4" w:rsidRDefault="00C40B87" w:rsidP="00C40B87">
      <w:pPr>
        <w:spacing w:after="100" w:afterAutospacing="1" w:line="240" w:lineRule="auto"/>
        <w:ind w:firstLine="0"/>
      </w:pPr>
      <w:r>
        <w:t xml:space="preserve"> </w:t>
      </w:r>
    </w:p>
    <w:p w14:paraId="2B48B285" w14:textId="77777777" w:rsidR="0017506A" w:rsidRPr="0017506A" w:rsidRDefault="0017506A" w:rsidP="0017506A">
      <w:pPr>
        <w:ind w:left="720" w:hanging="720"/>
        <w:rPr>
          <w:b/>
          <w:color w:val="FF0000"/>
        </w:rPr>
      </w:pPr>
    </w:p>
    <w:sectPr w:rsidR="0017506A" w:rsidRPr="0017506A" w:rsidSect="003A35EF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1B4D6" w14:textId="77777777" w:rsidR="00A11FDC" w:rsidRDefault="00A11FDC">
      <w:pPr>
        <w:spacing w:line="240" w:lineRule="auto"/>
      </w:pPr>
      <w:r>
        <w:separator/>
      </w:r>
    </w:p>
  </w:endnote>
  <w:endnote w:type="continuationSeparator" w:id="0">
    <w:p w14:paraId="2DCC032A" w14:textId="77777777" w:rsidR="00A11FDC" w:rsidRDefault="00A11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518DA" w14:textId="77777777" w:rsidR="00A11FDC" w:rsidRDefault="00A11FDC">
      <w:pPr>
        <w:spacing w:line="240" w:lineRule="auto"/>
      </w:pPr>
      <w:r>
        <w:separator/>
      </w:r>
    </w:p>
  </w:footnote>
  <w:footnote w:type="continuationSeparator" w:id="0">
    <w:p w14:paraId="7686954A" w14:textId="77777777" w:rsidR="00A11FDC" w:rsidRDefault="00A11F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0EF7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6FF25E" w14:textId="77777777" w:rsidR="002A2A03" w:rsidRDefault="002A2A0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F642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4</w:t>
    </w:r>
    <w:r>
      <w:rPr>
        <w:rStyle w:val="PageNumber"/>
      </w:rPr>
      <w:fldChar w:fldCharType="end"/>
    </w:r>
  </w:p>
  <w:p w14:paraId="0B380A49" w14:textId="77777777" w:rsidR="002A2A03" w:rsidRDefault="002A2A03" w:rsidP="00F203B0">
    <w:pPr>
      <w:ind w:right="36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DE68F" w14:textId="77777777" w:rsidR="002A2A03" w:rsidRDefault="003A35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A2A0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E1A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82BF50" w14:textId="77777777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4021105">
    <w:abstractNumId w:val="5"/>
  </w:num>
  <w:num w:numId="2" w16cid:durableId="724449774">
    <w:abstractNumId w:val="11"/>
  </w:num>
  <w:num w:numId="3" w16cid:durableId="995959210">
    <w:abstractNumId w:val="0"/>
  </w:num>
  <w:num w:numId="4" w16cid:durableId="441732109">
    <w:abstractNumId w:val="1"/>
  </w:num>
  <w:num w:numId="5" w16cid:durableId="1548445014">
    <w:abstractNumId w:val="9"/>
  </w:num>
  <w:num w:numId="6" w16cid:durableId="1271469409">
    <w:abstractNumId w:val="8"/>
  </w:num>
  <w:num w:numId="7" w16cid:durableId="965307125">
    <w:abstractNumId w:val="4"/>
  </w:num>
  <w:num w:numId="8" w16cid:durableId="1444880016">
    <w:abstractNumId w:val="7"/>
  </w:num>
  <w:num w:numId="9" w16cid:durableId="786390018">
    <w:abstractNumId w:val="6"/>
  </w:num>
  <w:num w:numId="10" w16cid:durableId="546530377">
    <w:abstractNumId w:val="2"/>
  </w:num>
  <w:num w:numId="11" w16cid:durableId="923106490">
    <w:abstractNumId w:val="10"/>
  </w:num>
  <w:num w:numId="12" w16cid:durableId="1909998189">
    <w:abstractNumId w:val="12"/>
  </w:num>
  <w:num w:numId="13" w16cid:durableId="1618293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attachedTemplate r:id="rId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708"/>
    <w:rsid w:val="000031A5"/>
    <w:rsid w:val="00005DBB"/>
    <w:rsid w:val="0000793A"/>
    <w:rsid w:val="000102EC"/>
    <w:rsid w:val="00015FF1"/>
    <w:rsid w:val="00016864"/>
    <w:rsid w:val="00032D49"/>
    <w:rsid w:val="000369F7"/>
    <w:rsid w:val="00050985"/>
    <w:rsid w:val="00057B41"/>
    <w:rsid w:val="000763FC"/>
    <w:rsid w:val="0008673F"/>
    <w:rsid w:val="0008780D"/>
    <w:rsid w:val="00090B7D"/>
    <w:rsid w:val="00095D87"/>
    <w:rsid w:val="000A2DD8"/>
    <w:rsid w:val="000B0A32"/>
    <w:rsid w:val="000B597C"/>
    <w:rsid w:val="000C3F44"/>
    <w:rsid w:val="000D4D49"/>
    <w:rsid w:val="0010667D"/>
    <w:rsid w:val="00113B30"/>
    <w:rsid w:val="00125E2E"/>
    <w:rsid w:val="0013324C"/>
    <w:rsid w:val="00135D0B"/>
    <w:rsid w:val="00137FC3"/>
    <w:rsid w:val="001572C4"/>
    <w:rsid w:val="0017506A"/>
    <w:rsid w:val="001953E0"/>
    <w:rsid w:val="00195C8F"/>
    <w:rsid w:val="001A0A79"/>
    <w:rsid w:val="001B502E"/>
    <w:rsid w:val="001C3CE4"/>
    <w:rsid w:val="001D09BC"/>
    <w:rsid w:val="001D4C12"/>
    <w:rsid w:val="001F19E4"/>
    <w:rsid w:val="001F3313"/>
    <w:rsid w:val="0020104C"/>
    <w:rsid w:val="002038F1"/>
    <w:rsid w:val="00206BCF"/>
    <w:rsid w:val="002117D9"/>
    <w:rsid w:val="00220676"/>
    <w:rsid w:val="00220E73"/>
    <w:rsid w:val="002235C0"/>
    <w:rsid w:val="00241708"/>
    <w:rsid w:val="00242707"/>
    <w:rsid w:val="00277911"/>
    <w:rsid w:val="002A2A03"/>
    <w:rsid w:val="002A401F"/>
    <w:rsid w:val="002B197B"/>
    <w:rsid w:val="002B5B0B"/>
    <w:rsid w:val="002C1A8A"/>
    <w:rsid w:val="002E2048"/>
    <w:rsid w:val="002E50C4"/>
    <w:rsid w:val="002F2B25"/>
    <w:rsid w:val="002F3A85"/>
    <w:rsid w:val="002F6B10"/>
    <w:rsid w:val="003076D4"/>
    <w:rsid w:val="00313705"/>
    <w:rsid w:val="00333BAF"/>
    <w:rsid w:val="003410C3"/>
    <w:rsid w:val="00344B7C"/>
    <w:rsid w:val="00345E06"/>
    <w:rsid w:val="003537CC"/>
    <w:rsid w:val="00363D4D"/>
    <w:rsid w:val="00370139"/>
    <w:rsid w:val="00372DB6"/>
    <w:rsid w:val="00374048"/>
    <w:rsid w:val="00376DC7"/>
    <w:rsid w:val="003835BF"/>
    <w:rsid w:val="003A35EF"/>
    <w:rsid w:val="003A74E6"/>
    <w:rsid w:val="003B7672"/>
    <w:rsid w:val="003C27A5"/>
    <w:rsid w:val="003C4A2E"/>
    <w:rsid w:val="003E2A21"/>
    <w:rsid w:val="003F072C"/>
    <w:rsid w:val="003F6187"/>
    <w:rsid w:val="004116FF"/>
    <w:rsid w:val="0043395E"/>
    <w:rsid w:val="00447773"/>
    <w:rsid w:val="0045164E"/>
    <w:rsid w:val="00466864"/>
    <w:rsid w:val="0046750B"/>
    <w:rsid w:val="004701E1"/>
    <w:rsid w:val="00470C0F"/>
    <w:rsid w:val="00492964"/>
    <w:rsid w:val="004A45A8"/>
    <w:rsid w:val="004A5E67"/>
    <w:rsid w:val="004A7433"/>
    <w:rsid w:val="004A7CF0"/>
    <w:rsid w:val="004B04CA"/>
    <w:rsid w:val="004D03B6"/>
    <w:rsid w:val="004D09D3"/>
    <w:rsid w:val="004F7CD1"/>
    <w:rsid w:val="00502509"/>
    <w:rsid w:val="005369FE"/>
    <w:rsid w:val="00596EE2"/>
    <w:rsid w:val="0059783E"/>
    <w:rsid w:val="005A015C"/>
    <w:rsid w:val="005C04A0"/>
    <w:rsid w:val="005C2A69"/>
    <w:rsid w:val="005D44D6"/>
    <w:rsid w:val="006070FE"/>
    <w:rsid w:val="0061553C"/>
    <w:rsid w:val="00626B8B"/>
    <w:rsid w:val="006418DE"/>
    <w:rsid w:val="00647C02"/>
    <w:rsid w:val="00647F4F"/>
    <w:rsid w:val="006515B0"/>
    <w:rsid w:val="0065520B"/>
    <w:rsid w:val="00663E5E"/>
    <w:rsid w:val="00687405"/>
    <w:rsid w:val="00690E55"/>
    <w:rsid w:val="006912EF"/>
    <w:rsid w:val="006962C7"/>
    <w:rsid w:val="006E33E6"/>
    <w:rsid w:val="006E5ED4"/>
    <w:rsid w:val="006F7780"/>
    <w:rsid w:val="00711FFA"/>
    <w:rsid w:val="00721813"/>
    <w:rsid w:val="00724DD7"/>
    <w:rsid w:val="00725141"/>
    <w:rsid w:val="00727F23"/>
    <w:rsid w:val="007308F3"/>
    <w:rsid w:val="00733701"/>
    <w:rsid w:val="0075183D"/>
    <w:rsid w:val="00756543"/>
    <w:rsid w:val="00774D19"/>
    <w:rsid w:val="007758B4"/>
    <w:rsid w:val="00776A95"/>
    <w:rsid w:val="00785BC8"/>
    <w:rsid w:val="007860EC"/>
    <w:rsid w:val="00792C5E"/>
    <w:rsid w:val="00797A93"/>
    <w:rsid w:val="007B43B5"/>
    <w:rsid w:val="007B4702"/>
    <w:rsid w:val="007B7CF1"/>
    <w:rsid w:val="007C1779"/>
    <w:rsid w:val="007F2692"/>
    <w:rsid w:val="007F683B"/>
    <w:rsid w:val="00801926"/>
    <w:rsid w:val="008074F7"/>
    <w:rsid w:val="00824000"/>
    <w:rsid w:val="00826863"/>
    <w:rsid w:val="00831864"/>
    <w:rsid w:val="00840C65"/>
    <w:rsid w:val="008626E7"/>
    <w:rsid w:val="00872CCC"/>
    <w:rsid w:val="00873DD3"/>
    <w:rsid w:val="0087692A"/>
    <w:rsid w:val="00884CCC"/>
    <w:rsid w:val="00886B00"/>
    <w:rsid w:val="0089398B"/>
    <w:rsid w:val="00896466"/>
    <w:rsid w:val="008B3FA0"/>
    <w:rsid w:val="008C3FF2"/>
    <w:rsid w:val="008C7CB3"/>
    <w:rsid w:val="008D017D"/>
    <w:rsid w:val="008E2BB6"/>
    <w:rsid w:val="008F4A0C"/>
    <w:rsid w:val="00902465"/>
    <w:rsid w:val="00905931"/>
    <w:rsid w:val="009127A3"/>
    <w:rsid w:val="00913C89"/>
    <w:rsid w:val="009200BB"/>
    <w:rsid w:val="0093080E"/>
    <w:rsid w:val="00933FB8"/>
    <w:rsid w:val="00937192"/>
    <w:rsid w:val="0095599D"/>
    <w:rsid w:val="0095656A"/>
    <w:rsid w:val="0097130B"/>
    <w:rsid w:val="009946DF"/>
    <w:rsid w:val="009A23E8"/>
    <w:rsid w:val="009B17D4"/>
    <w:rsid w:val="009D0507"/>
    <w:rsid w:val="009D4967"/>
    <w:rsid w:val="009D567D"/>
    <w:rsid w:val="009E4D6F"/>
    <w:rsid w:val="009F10CC"/>
    <w:rsid w:val="009F23F5"/>
    <w:rsid w:val="009F48B9"/>
    <w:rsid w:val="00A0689D"/>
    <w:rsid w:val="00A11FDC"/>
    <w:rsid w:val="00A22BAF"/>
    <w:rsid w:val="00A239E4"/>
    <w:rsid w:val="00A32F2B"/>
    <w:rsid w:val="00A45CC3"/>
    <w:rsid w:val="00A536DB"/>
    <w:rsid w:val="00A56F76"/>
    <w:rsid w:val="00A726A2"/>
    <w:rsid w:val="00A75BE5"/>
    <w:rsid w:val="00A83B66"/>
    <w:rsid w:val="00A86721"/>
    <w:rsid w:val="00AE67EB"/>
    <w:rsid w:val="00AF1E1A"/>
    <w:rsid w:val="00AF6437"/>
    <w:rsid w:val="00B232D3"/>
    <w:rsid w:val="00B27AC2"/>
    <w:rsid w:val="00B325C6"/>
    <w:rsid w:val="00B34DAD"/>
    <w:rsid w:val="00B55A2F"/>
    <w:rsid w:val="00B60C90"/>
    <w:rsid w:val="00B718EF"/>
    <w:rsid w:val="00B761D2"/>
    <w:rsid w:val="00B978FB"/>
    <w:rsid w:val="00BB1E31"/>
    <w:rsid w:val="00BD0C73"/>
    <w:rsid w:val="00BE26E8"/>
    <w:rsid w:val="00BF3D0C"/>
    <w:rsid w:val="00C11EDB"/>
    <w:rsid w:val="00C40B87"/>
    <w:rsid w:val="00C57D79"/>
    <w:rsid w:val="00C655DA"/>
    <w:rsid w:val="00C67138"/>
    <w:rsid w:val="00C67E2D"/>
    <w:rsid w:val="00C878F2"/>
    <w:rsid w:val="00C9233B"/>
    <w:rsid w:val="00CC3A1C"/>
    <w:rsid w:val="00CC7389"/>
    <w:rsid w:val="00CD076E"/>
    <w:rsid w:val="00CD0E65"/>
    <w:rsid w:val="00CF1EB2"/>
    <w:rsid w:val="00CF29F0"/>
    <w:rsid w:val="00D046D9"/>
    <w:rsid w:val="00D0562D"/>
    <w:rsid w:val="00D144E6"/>
    <w:rsid w:val="00D359FF"/>
    <w:rsid w:val="00D37A6C"/>
    <w:rsid w:val="00D45AAE"/>
    <w:rsid w:val="00D56C29"/>
    <w:rsid w:val="00D60F95"/>
    <w:rsid w:val="00D629B8"/>
    <w:rsid w:val="00D76B0B"/>
    <w:rsid w:val="00D8537A"/>
    <w:rsid w:val="00D9151E"/>
    <w:rsid w:val="00DA0EA0"/>
    <w:rsid w:val="00DA36FA"/>
    <w:rsid w:val="00DD24F8"/>
    <w:rsid w:val="00E1429E"/>
    <w:rsid w:val="00E36B1C"/>
    <w:rsid w:val="00E44B0D"/>
    <w:rsid w:val="00E45C24"/>
    <w:rsid w:val="00E76B89"/>
    <w:rsid w:val="00E8341F"/>
    <w:rsid w:val="00E8634A"/>
    <w:rsid w:val="00E86AF9"/>
    <w:rsid w:val="00E91BF0"/>
    <w:rsid w:val="00E92E01"/>
    <w:rsid w:val="00E92F60"/>
    <w:rsid w:val="00EB15F5"/>
    <w:rsid w:val="00EE4F83"/>
    <w:rsid w:val="00F027EF"/>
    <w:rsid w:val="00F07601"/>
    <w:rsid w:val="00F203B0"/>
    <w:rsid w:val="00F27A44"/>
    <w:rsid w:val="00F32A2E"/>
    <w:rsid w:val="00F36581"/>
    <w:rsid w:val="00F4355D"/>
    <w:rsid w:val="00F435C3"/>
    <w:rsid w:val="00F51323"/>
    <w:rsid w:val="00F5212C"/>
    <w:rsid w:val="00F60DA1"/>
    <w:rsid w:val="00F62254"/>
    <w:rsid w:val="00F71D10"/>
    <w:rsid w:val="00F828C4"/>
    <w:rsid w:val="00F841D2"/>
    <w:rsid w:val="00FA7313"/>
    <w:rsid w:val="00FB5225"/>
    <w:rsid w:val="00FD2BCA"/>
    <w:rsid w:val="00FD4672"/>
    <w:rsid w:val="00FD71EA"/>
    <w:rsid w:val="00FE3A78"/>
    <w:rsid w:val="00FE5851"/>
    <w:rsid w:val="00FE5F14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CBBE9"/>
  <w15:chartTrackingRefBased/>
  <w15:docId w15:val="{DE750D66-C0BE-564D-A5E5-C6FD29E5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BodyText"/>
    <w:next w:val="Normal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Heading1"/>
    <w:next w:val="Normal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Heading3">
    <w:name w:val="heading 3"/>
    <w:basedOn w:val="Normal"/>
    <w:next w:val="Normal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3A35EF"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3A35EF"/>
    <w:pPr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A35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A35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A35EF"/>
  </w:style>
  <w:style w:type="character" w:styleId="Hyperlink">
    <w:name w:val="Hyperlink"/>
    <w:semiHidden/>
    <w:rsid w:val="003A35EF"/>
    <w:rPr>
      <w:color w:val="0000FF"/>
      <w:u w:val="single"/>
    </w:rPr>
  </w:style>
  <w:style w:type="paragraph" w:styleId="BodyTextIndent">
    <w:name w:val="Body Text Indent"/>
    <w:basedOn w:val="Normal"/>
    <w:semiHidden/>
    <w:rsid w:val="003A35EF"/>
  </w:style>
  <w:style w:type="paragraph" w:styleId="BodyText">
    <w:name w:val="Body Text"/>
    <w:basedOn w:val="Normal"/>
    <w:semiHidden/>
    <w:rsid w:val="003A35EF"/>
    <w:pPr>
      <w:spacing w:after="120"/>
    </w:pPr>
  </w:style>
  <w:style w:type="paragraph" w:styleId="Title">
    <w:name w:val="Title"/>
    <w:basedOn w:val="Normal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FollowedHyperlink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2117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6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urthy/Desktop/Cloud%20SysOp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Microsoft Office User</dc:creator>
  <cp:keywords/>
  <dc:description/>
  <cp:lastModifiedBy>Spurthy Mutturaj</cp:lastModifiedBy>
  <cp:revision>2</cp:revision>
  <dcterms:created xsi:type="dcterms:W3CDTF">2023-09-03T23:24:00Z</dcterms:created>
  <dcterms:modified xsi:type="dcterms:W3CDTF">2023-09-04T00:21:00Z</dcterms:modified>
</cp:coreProperties>
</file>