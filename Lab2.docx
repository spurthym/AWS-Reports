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4FDD" w14:textId="77777777" w:rsidR="002A2A03" w:rsidRDefault="002A2A03" w:rsidP="001A0A79">
      <w:pPr>
        <w:ind w:firstLine="0"/>
      </w:pPr>
    </w:p>
    <w:p w14:paraId="000AAAAE" w14:textId="77777777" w:rsidR="002A2A03" w:rsidRDefault="002A2A03"/>
    <w:p w14:paraId="34427D13" w14:textId="77777777" w:rsidR="002A2A03" w:rsidRDefault="002A2A03"/>
    <w:p w14:paraId="75C50DA7" w14:textId="77777777" w:rsidR="002A2A03" w:rsidRDefault="002A2A03" w:rsidP="00A22BAF">
      <w:pPr>
        <w:jc w:val="center"/>
      </w:pPr>
    </w:p>
    <w:p w14:paraId="23A9BFA6" w14:textId="77777777" w:rsidR="00E1429E" w:rsidRDefault="00BF3D0C" w:rsidP="007F2692">
      <w:pPr>
        <w:jc w:val="center"/>
        <w:rPr>
          <w:b/>
        </w:rPr>
      </w:pPr>
      <w:r>
        <w:rPr>
          <w:b/>
        </w:rPr>
        <w:t>Lab 2</w:t>
      </w:r>
      <w:r w:rsidR="00872CCC" w:rsidRPr="00E1429E">
        <w:rPr>
          <w:b/>
        </w:rPr>
        <w:t xml:space="preserve">: </w:t>
      </w:r>
      <w:r>
        <w:rPr>
          <w:b/>
        </w:rPr>
        <w:t>Creating Amazon EC2 Instances</w:t>
      </w:r>
    </w:p>
    <w:p w14:paraId="422A0012" w14:textId="77777777" w:rsidR="0095656A" w:rsidRPr="00E1429E" w:rsidRDefault="0095656A" w:rsidP="007F2692">
      <w:pPr>
        <w:jc w:val="center"/>
        <w:rPr>
          <w:b/>
        </w:rPr>
      </w:pPr>
    </w:p>
    <w:p w14:paraId="6051984A" w14:textId="77777777" w:rsidR="002A2A03" w:rsidRDefault="007F2692" w:rsidP="00A22BAF">
      <w:pPr>
        <w:jc w:val="center"/>
      </w:pPr>
      <w:r>
        <w:t>Spurthy</w:t>
      </w:r>
      <w:r w:rsidR="00E1429E">
        <w:t xml:space="preserve"> M</w:t>
      </w:r>
      <w:r>
        <w:t>utturaj</w:t>
      </w:r>
    </w:p>
    <w:p w14:paraId="354C4259" w14:textId="77777777" w:rsidR="002A2A03" w:rsidRDefault="007F2692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499A26A6" w14:textId="77777777" w:rsidR="00B34DAD" w:rsidRDefault="003410C3" w:rsidP="00A22BAF">
      <w:pPr>
        <w:jc w:val="center"/>
      </w:pPr>
      <w:r>
        <w:t xml:space="preserve">IFT </w:t>
      </w:r>
      <w:r w:rsidR="007F2692">
        <w:t>562</w:t>
      </w:r>
      <w:r w:rsidR="00E1429E">
        <w:t xml:space="preserve">: </w:t>
      </w:r>
      <w:r w:rsidR="007F2692">
        <w:t>Cloud Security &amp; Operations for IT</w:t>
      </w:r>
    </w:p>
    <w:p w14:paraId="39C991BC" w14:textId="77777777" w:rsidR="00E1429E" w:rsidRDefault="007F2692" w:rsidP="00A22BAF">
      <w:pPr>
        <w:jc w:val="center"/>
      </w:pPr>
      <w:r>
        <w:t>Daniel Wells</w:t>
      </w:r>
    </w:p>
    <w:p w14:paraId="04E8B490" w14:textId="77777777" w:rsidR="00E1429E" w:rsidRDefault="0095656A" w:rsidP="00A22BAF">
      <w:pPr>
        <w:jc w:val="center"/>
      </w:pPr>
      <w:r>
        <w:t>Sep 3, 2023</w:t>
      </w:r>
    </w:p>
    <w:p w14:paraId="6E63B4ED" w14:textId="77777777" w:rsidR="00A22BAF" w:rsidRDefault="00A22BAF" w:rsidP="00A22BAF">
      <w:pPr>
        <w:jc w:val="center"/>
      </w:pPr>
    </w:p>
    <w:p w14:paraId="0220E648" w14:textId="77777777" w:rsidR="00A22BAF" w:rsidRDefault="00A22BAF" w:rsidP="00A22BAF">
      <w:pPr>
        <w:jc w:val="center"/>
      </w:pPr>
    </w:p>
    <w:p w14:paraId="432F0723" w14:textId="77777777" w:rsidR="00647F4F" w:rsidRDefault="00647F4F" w:rsidP="00B55A2F">
      <w:pPr>
        <w:ind w:firstLine="0"/>
        <w:jc w:val="center"/>
      </w:pPr>
    </w:p>
    <w:p w14:paraId="7E319F48" w14:textId="77777777" w:rsidR="00647F4F" w:rsidRDefault="00647F4F" w:rsidP="00B55A2F">
      <w:pPr>
        <w:ind w:firstLine="0"/>
        <w:jc w:val="center"/>
      </w:pPr>
    </w:p>
    <w:p w14:paraId="50B88EA2" w14:textId="77777777" w:rsidR="00647F4F" w:rsidRDefault="00647F4F" w:rsidP="00B55A2F">
      <w:pPr>
        <w:ind w:firstLine="0"/>
        <w:jc w:val="center"/>
      </w:pPr>
    </w:p>
    <w:p w14:paraId="5344B1E5" w14:textId="77777777" w:rsidR="00647F4F" w:rsidRDefault="00647F4F" w:rsidP="00B55A2F">
      <w:pPr>
        <w:ind w:firstLine="0"/>
        <w:jc w:val="center"/>
      </w:pPr>
    </w:p>
    <w:p w14:paraId="0D697E41" w14:textId="77777777" w:rsidR="00647F4F" w:rsidRDefault="00647F4F" w:rsidP="00B55A2F">
      <w:pPr>
        <w:ind w:firstLine="0"/>
        <w:jc w:val="center"/>
      </w:pPr>
    </w:p>
    <w:p w14:paraId="231D31D9" w14:textId="77777777" w:rsidR="00647F4F" w:rsidRDefault="00647F4F" w:rsidP="00B55A2F">
      <w:pPr>
        <w:ind w:firstLine="0"/>
        <w:jc w:val="center"/>
      </w:pPr>
    </w:p>
    <w:p w14:paraId="320E0815" w14:textId="77777777" w:rsidR="00647F4F" w:rsidRDefault="00647F4F" w:rsidP="00B55A2F">
      <w:pPr>
        <w:ind w:firstLine="0"/>
        <w:jc w:val="center"/>
      </w:pPr>
    </w:p>
    <w:p w14:paraId="5F58D496" w14:textId="77777777" w:rsidR="00AF1E1A" w:rsidRDefault="00AF1E1A" w:rsidP="00B55A2F">
      <w:pPr>
        <w:ind w:firstLine="0"/>
        <w:jc w:val="center"/>
      </w:pPr>
    </w:p>
    <w:p w14:paraId="6DE058DA" w14:textId="77777777" w:rsidR="00647F4F" w:rsidRDefault="00647F4F" w:rsidP="00B55A2F">
      <w:pPr>
        <w:ind w:firstLine="0"/>
        <w:jc w:val="center"/>
      </w:pPr>
    </w:p>
    <w:p w14:paraId="52BDA5A5" w14:textId="77777777" w:rsidR="007F2692" w:rsidRDefault="007F2692" w:rsidP="00B55A2F">
      <w:pPr>
        <w:ind w:firstLine="0"/>
        <w:jc w:val="center"/>
      </w:pPr>
    </w:p>
    <w:p w14:paraId="50888DEC" w14:textId="77777777" w:rsidR="00BF3D0C" w:rsidRDefault="00BF3D0C" w:rsidP="00BF3D0C">
      <w:pPr>
        <w:jc w:val="center"/>
        <w:rPr>
          <w:b/>
        </w:rPr>
      </w:pPr>
      <w:r>
        <w:rPr>
          <w:b/>
        </w:rPr>
        <w:lastRenderedPageBreak/>
        <w:t>Lab 2</w:t>
      </w:r>
      <w:r w:rsidRPr="00E1429E">
        <w:rPr>
          <w:b/>
        </w:rPr>
        <w:t xml:space="preserve">: </w:t>
      </w:r>
      <w:r>
        <w:rPr>
          <w:b/>
        </w:rPr>
        <w:t>Creating Amazon EC2 Instances</w:t>
      </w:r>
    </w:p>
    <w:p w14:paraId="21B96E8D" w14:textId="77777777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73CA4C3E" w14:textId="0AA5650C" w:rsidR="00647F4F" w:rsidRPr="00F45AFE" w:rsidRDefault="002038F1" w:rsidP="00E1429E">
      <w:pPr>
        <w:ind w:firstLine="0"/>
        <w:rPr>
          <w:i/>
        </w:rPr>
      </w:pPr>
      <w:r>
        <w:rPr>
          <w:i/>
        </w:rPr>
        <w:t xml:space="preserve">A screenshot </w:t>
      </w:r>
      <w:r w:rsidR="007F2692" w:rsidRPr="007F2692">
        <w:rPr>
          <w:i/>
        </w:rPr>
        <w:t xml:space="preserve">showing </w:t>
      </w:r>
      <w:r w:rsidR="009127A3">
        <w:rPr>
          <w:i/>
        </w:rPr>
        <w:t>Name and Tags.</w:t>
      </w:r>
    </w:p>
    <w:p w14:paraId="32DBD0FF" w14:textId="0197A7B4" w:rsidR="002038F1" w:rsidRDefault="00F45AFE" w:rsidP="00E1429E">
      <w:pPr>
        <w:ind w:firstLine="0"/>
        <w:rPr>
          <w:i/>
        </w:rPr>
      </w:pPr>
      <w:r>
        <w:rPr>
          <w:i/>
          <w:noProof/>
        </w:rPr>
        <w:drawing>
          <wp:inline distT="0" distB="0" distL="0" distR="0" wp14:anchorId="320951F3" wp14:editId="6E27DF10">
            <wp:extent cx="5943600" cy="3599815"/>
            <wp:effectExtent l="0" t="0" r="0" b="0"/>
            <wp:docPr id="1218953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5323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A4D3" w14:textId="77777777" w:rsidR="002038F1" w:rsidRDefault="002038F1" w:rsidP="00E1429E">
      <w:pPr>
        <w:ind w:firstLine="0"/>
      </w:pPr>
    </w:p>
    <w:p w14:paraId="78D8F27D" w14:textId="77777777" w:rsidR="002038F1" w:rsidRDefault="002038F1" w:rsidP="00E1429E">
      <w:pPr>
        <w:ind w:firstLine="0"/>
      </w:pPr>
    </w:p>
    <w:p w14:paraId="35DB9C53" w14:textId="77777777" w:rsidR="002038F1" w:rsidRDefault="002038F1" w:rsidP="00E1429E">
      <w:pPr>
        <w:ind w:firstLine="0"/>
      </w:pPr>
    </w:p>
    <w:p w14:paraId="4508D9D1" w14:textId="77777777" w:rsidR="002038F1" w:rsidRDefault="002038F1" w:rsidP="00E1429E">
      <w:pPr>
        <w:ind w:firstLine="0"/>
      </w:pPr>
    </w:p>
    <w:p w14:paraId="7F991391" w14:textId="77777777" w:rsidR="002038F1" w:rsidRDefault="002038F1" w:rsidP="00E1429E">
      <w:pPr>
        <w:ind w:firstLine="0"/>
      </w:pPr>
    </w:p>
    <w:p w14:paraId="2E90B06A" w14:textId="77777777" w:rsidR="002038F1" w:rsidRDefault="002038F1" w:rsidP="00E1429E">
      <w:pPr>
        <w:ind w:firstLine="0"/>
      </w:pPr>
    </w:p>
    <w:p w14:paraId="7FCCAD64" w14:textId="77777777" w:rsidR="002038F1" w:rsidRDefault="002038F1" w:rsidP="00E1429E">
      <w:pPr>
        <w:ind w:firstLine="0"/>
      </w:pPr>
    </w:p>
    <w:p w14:paraId="6A24E231" w14:textId="77777777" w:rsidR="009127A3" w:rsidRDefault="009127A3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14:paraId="24065E39" w14:textId="77777777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 w:rsidR="000C3F44">
        <w:rPr>
          <w:b/>
        </w:rPr>
        <w:t>2</w:t>
      </w:r>
    </w:p>
    <w:p w14:paraId="2359842E" w14:textId="395A7632" w:rsidR="002038F1" w:rsidRPr="002038F1" w:rsidRDefault="000C3F44" w:rsidP="00E1429E">
      <w:pPr>
        <w:ind w:firstLine="0"/>
        <w:rPr>
          <w:i/>
        </w:rPr>
      </w:pPr>
      <w:r>
        <w:rPr>
          <w:i/>
        </w:rPr>
        <w:t>Screenshot of</w:t>
      </w:r>
      <w:r w:rsidR="00F45AFE">
        <w:rPr>
          <w:i/>
        </w:rPr>
        <w:t xml:space="preserve"> launching an Instance</w:t>
      </w:r>
    </w:p>
    <w:p w14:paraId="3C309986" w14:textId="77777777" w:rsidR="00647F4F" w:rsidRDefault="00785BC8" w:rsidP="00B55A2F">
      <w:pPr>
        <w:ind w:firstLine="0"/>
        <w:jc w:val="center"/>
      </w:pPr>
      <w:r w:rsidRPr="00785BC8">
        <w:rPr>
          <w:noProof/>
        </w:rPr>
        <w:drawing>
          <wp:inline distT="0" distB="0" distL="0" distR="0" wp14:anchorId="6E8DDB13" wp14:editId="531A6615">
            <wp:extent cx="5943600" cy="4088130"/>
            <wp:effectExtent l="0" t="0" r="0" b="1270"/>
            <wp:docPr id="198073066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3066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3F5" w:rsidRPr="009F23F5">
        <w:rPr>
          <w:noProof/>
        </w:rPr>
        <w:t xml:space="preserve"> </w:t>
      </w:r>
    </w:p>
    <w:p w14:paraId="2F7E8817" w14:textId="77777777" w:rsidR="002038F1" w:rsidRDefault="002038F1" w:rsidP="002038F1">
      <w:pPr>
        <w:ind w:firstLine="0"/>
        <w:rPr>
          <w:i/>
        </w:rPr>
      </w:pPr>
    </w:p>
    <w:p w14:paraId="07453CA2" w14:textId="77777777" w:rsidR="009F23F5" w:rsidRDefault="009F23F5">
      <w:pPr>
        <w:spacing w:line="240" w:lineRule="auto"/>
        <w:ind w:firstLine="0"/>
      </w:pPr>
      <w:r>
        <w:br w:type="page"/>
      </w:r>
    </w:p>
    <w:p w14:paraId="0633D192" w14:textId="77777777" w:rsidR="004F7CD1" w:rsidRDefault="004F7CD1" w:rsidP="004F7CD1">
      <w:pPr>
        <w:ind w:firstLine="0"/>
      </w:pPr>
    </w:p>
    <w:p w14:paraId="0CFB82CB" w14:textId="77777777" w:rsidR="004F7CD1" w:rsidRPr="002038F1" w:rsidRDefault="004F7CD1" w:rsidP="004F7CD1">
      <w:pPr>
        <w:ind w:firstLine="0"/>
        <w:rPr>
          <w:b/>
        </w:rPr>
      </w:pPr>
      <w:r w:rsidRPr="002038F1">
        <w:rPr>
          <w:b/>
        </w:rPr>
        <w:t xml:space="preserve">Figure </w:t>
      </w:r>
      <w:r w:rsidR="000C3F44">
        <w:rPr>
          <w:b/>
        </w:rPr>
        <w:t>3</w:t>
      </w:r>
    </w:p>
    <w:p w14:paraId="27D5546E" w14:textId="7EA9F122" w:rsidR="004F7CD1" w:rsidRPr="002038F1" w:rsidRDefault="000C3F44" w:rsidP="004F7CD1">
      <w:pPr>
        <w:ind w:firstLine="0"/>
        <w:rPr>
          <w:i/>
        </w:rPr>
      </w:pPr>
      <w:r>
        <w:rPr>
          <w:i/>
        </w:rPr>
        <w:t>Screenshot of</w:t>
      </w:r>
      <w:r w:rsidR="00F45AFE">
        <w:rPr>
          <w:i/>
        </w:rPr>
        <w:t xml:space="preserve"> testing the server</w:t>
      </w:r>
    </w:p>
    <w:p w14:paraId="3E14B9A8" w14:textId="77777777" w:rsidR="004F7CD1" w:rsidRDefault="000C3F44" w:rsidP="004F7CD1">
      <w:pPr>
        <w:ind w:firstLine="0"/>
        <w:jc w:val="center"/>
      </w:pPr>
      <w:r w:rsidRPr="000C3F44">
        <w:rPr>
          <w:noProof/>
        </w:rPr>
        <w:drawing>
          <wp:inline distT="0" distB="0" distL="0" distR="0" wp14:anchorId="36CB08F9" wp14:editId="26240E07">
            <wp:extent cx="5943600" cy="3740785"/>
            <wp:effectExtent l="0" t="0" r="0" b="5715"/>
            <wp:docPr id="521223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238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D1" w:rsidRPr="009F23F5">
        <w:rPr>
          <w:noProof/>
        </w:rPr>
        <w:t xml:space="preserve"> </w:t>
      </w:r>
    </w:p>
    <w:p w14:paraId="3C2336A0" w14:textId="77777777" w:rsidR="00A536DB" w:rsidRDefault="00A536DB" w:rsidP="002038F1">
      <w:pPr>
        <w:ind w:firstLine="0"/>
      </w:pPr>
    </w:p>
    <w:p w14:paraId="2DF374BD" w14:textId="77777777" w:rsidR="003076D4" w:rsidRDefault="00C40B87" w:rsidP="00C40B87">
      <w:pPr>
        <w:spacing w:after="100" w:afterAutospacing="1" w:line="240" w:lineRule="auto"/>
        <w:ind w:firstLine="0"/>
      </w:pPr>
      <w:r>
        <w:t xml:space="preserve"> </w:t>
      </w:r>
    </w:p>
    <w:p w14:paraId="6FD23D9D" w14:textId="77777777" w:rsidR="0017506A" w:rsidRPr="0017506A" w:rsidRDefault="0017506A" w:rsidP="0017506A">
      <w:pPr>
        <w:ind w:left="720" w:hanging="720"/>
        <w:rPr>
          <w:b/>
          <w:color w:val="FF0000"/>
        </w:rPr>
      </w:pPr>
    </w:p>
    <w:sectPr w:rsidR="0017506A" w:rsidRPr="0017506A" w:rsidSect="003A35EF">
      <w:headerReference w:type="even" r:id="rId10"/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488B" w14:textId="77777777" w:rsidR="00B34D5B" w:rsidRDefault="00B34D5B">
      <w:pPr>
        <w:spacing w:line="240" w:lineRule="auto"/>
      </w:pPr>
      <w:r>
        <w:separator/>
      </w:r>
    </w:p>
  </w:endnote>
  <w:endnote w:type="continuationSeparator" w:id="0">
    <w:p w14:paraId="27597F55" w14:textId="77777777" w:rsidR="00B34D5B" w:rsidRDefault="00B34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3DF4" w14:textId="77777777" w:rsidR="00B34D5B" w:rsidRDefault="00B34D5B">
      <w:pPr>
        <w:spacing w:line="240" w:lineRule="auto"/>
      </w:pPr>
      <w:r>
        <w:separator/>
      </w:r>
    </w:p>
  </w:footnote>
  <w:footnote w:type="continuationSeparator" w:id="0">
    <w:p w14:paraId="5D6FF212" w14:textId="77777777" w:rsidR="00B34D5B" w:rsidRDefault="00B34D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1F97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2DED0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9B2D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EFCE397" w14:textId="77777777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0A6CF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FC35CE" w14:textId="77777777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021105">
    <w:abstractNumId w:val="5"/>
  </w:num>
  <w:num w:numId="2" w16cid:durableId="724449774">
    <w:abstractNumId w:val="11"/>
  </w:num>
  <w:num w:numId="3" w16cid:durableId="995959210">
    <w:abstractNumId w:val="0"/>
  </w:num>
  <w:num w:numId="4" w16cid:durableId="441732109">
    <w:abstractNumId w:val="1"/>
  </w:num>
  <w:num w:numId="5" w16cid:durableId="1548445014">
    <w:abstractNumId w:val="9"/>
  </w:num>
  <w:num w:numId="6" w16cid:durableId="1271469409">
    <w:abstractNumId w:val="8"/>
  </w:num>
  <w:num w:numId="7" w16cid:durableId="965307125">
    <w:abstractNumId w:val="4"/>
  </w:num>
  <w:num w:numId="8" w16cid:durableId="1444880016">
    <w:abstractNumId w:val="7"/>
  </w:num>
  <w:num w:numId="9" w16cid:durableId="786390018">
    <w:abstractNumId w:val="6"/>
  </w:num>
  <w:num w:numId="10" w16cid:durableId="546530377">
    <w:abstractNumId w:val="2"/>
  </w:num>
  <w:num w:numId="11" w16cid:durableId="923106490">
    <w:abstractNumId w:val="10"/>
  </w:num>
  <w:num w:numId="12" w16cid:durableId="1909998189">
    <w:abstractNumId w:val="12"/>
  </w:num>
  <w:num w:numId="13" w16cid:durableId="1618293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AFE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C3F44"/>
    <w:rsid w:val="000D4D49"/>
    <w:rsid w:val="0010667D"/>
    <w:rsid w:val="00113B30"/>
    <w:rsid w:val="00125E2E"/>
    <w:rsid w:val="0013324C"/>
    <w:rsid w:val="00135D0B"/>
    <w:rsid w:val="00137FC3"/>
    <w:rsid w:val="001572C4"/>
    <w:rsid w:val="0017506A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3D4D"/>
    <w:rsid w:val="00370139"/>
    <w:rsid w:val="00372DB6"/>
    <w:rsid w:val="00374048"/>
    <w:rsid w:val="00376DC7"/>
    <w:rsid w:val="003835BF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4F7CD1"/>
    <w:rsid w:val="00502509"/>
    <w:rsid w:val="005369FE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63E5E"/>
    <w:rsid w:val="00687405"/>
    <w:rsid w:val="006912EF"/>
    <w:rsid w:val="006962C7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4D19"/>
    <w:rsid w:val="007758B4"/>
    <w:rsid w:val="00776A95"/>
    <w:rsid w:val="00785BC8"/>
    <w:rsid w:val="007860EC"/>
    <w:rsid w:val="00792C5E"/>
    <w:rsid w:val="00797A93"/>
    <w:rsid w:val="007B43B5"/>
    <w:rsid w:val="007B4702"/>
    <w:rsid w:val="007B7CF1"/>
    <w:rsid w:val="007C1779"/>
    <w:rsid w:val="007F2692"/>
    <w:rsid w:val="007F683B"/>
    <w:rsid w:val="00801926"/>
    <w:rsid w:val="008074F7"/>
    <w:rsid w:val="00824000"/>
    <w:rsid w:val="00826863"/>
    <w:rsid w:val="00831864"/>
    <w:rsid w:val="00840C65"/>
    <w:rsid w:val="008626E7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27A3"/>
    <w:rsid w:val="00913C89"/>
    <w:rsid w:val="009200BB"/>
    <w:rsid w:val="0093080E"/>
    <w:rsid w:val="00933FB8"/>
    <w:rsid w:val="0095599D"/>
    <w:rsid w:val="0095656A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23F5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E67EB"/>
    <w:rsid w:val="00AF1E1A"/>
    <w:rsid w:val="00AF6437"/>
    <w:rsid w:val="00B232D3"/>
    <w:rsid w:val="00B27AC2"/>
    <w:rsid w:val="00B325C6"/>
    <w:rsid w:val="00B34D5B"/>
    <w:rsid w:val="00B34DAD"/>
    <w:rsid w:val="00B55A2F"/>
    <w:rsid w:val="00B60C90"/>
    <w:rsid w:val="00B718EF"/>
    <w:rsid w:val="00B761D2"/>
    <w:rsid w:val="00B978FB"/>
    <w:rsid w:val="00BB1E31"/>
    <w:rsid w:val="00BD0C73"/>
    <w:rsid w:val="00BE26E8"/>
    <w:rsid w:val="00BF3D0C"/>
    <w:rsid w:val="00C11EDB"/>
    <w:rsid w:val="00C40B87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44E6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B15F5"/>
    <w:rsid w:val="00EE4F83"/>
    <w:rsid w:val="00F027EF"/>
    <w:rsid w:val="00F07601"/>
    <w:rsid w:val="00F203B0"/>
    <w:rsid w:val="00F27A44"/>
    <w:rsid w:val="00F32A2E"/>
    <w:rsid w:val="00F36581"/>
    <w:rsid w:val="00F4355D"/>
    <w:rsid w:val="00F435C3"/>
    <w:rsid w:val="00F45AFE"/>
    <w:rsid w:val="00F51323"/>
    <w:rsid w:val="00F5212C"/>
    <w:rsid w:val="00F60DA1"/>
    <w:rsid w:val="00F62254"/>
    <w:rsid w:val="00F71D10"/>
    <w:rsid w:val="00F828C4"/>
    <w:rsid w:val="00F841D2"/>
    <w:rsid w:val="00FA7313"/>
    <w:rsid w:val="00FB5225"/>
    <w:rsid w:val="00FD259E"/>
    <w:rsid w:val="00FD2BCA"/>
    <w:rsid w:val="00FD4672"/>
    <w:rsid w:val="00FD71EA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68809"/>
  <w15:chartTrackingRefBased/>
  <w15:docId w15:val="{C65507EA-B7B7-E544-B212-89386A0E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6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urthy/Desktop/Cloud%20SysOp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Microsoft Office User</dc:creator>
  <cp:keywords/>
  <dc:description/>
  <cp:lastModifiedBy>Spurthy Mutturaj</cp:lastModifiedBy>
  <cp:revision>2</cp:revision>
  <dcterms:created xsi:type="dcterms:W3CDTF">2023-09-03T22:34:00Z</dcterms:created>
  <dcterms:modified xsi:type="dcterms:W3CDTF">2023-09-03T22:34:00Z</dcterms:modified>
</cp:coreProperties>
</file>