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7BE8" w14:textId="77777777" w:rsidR="000B700C" w:rsidRDefault="000B700C" w:rsidP="00317CCA">
      <w:p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</w:rPr>
      </w:pPr>
    </w:p>
    <w:p w14:paraId="6ADE723F" w14:textId="14DB8B23" w:rsidR="000D2FBB" w:rsidRPr="000D2FBB" w:rsidRDefault="000D2FBB" w:rsidP="00317CCA">
      <w:p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</w:rPr>
      </w:pPr>
      <w:r w:rsidRPr="000D2FBB">
        <w:rPr>
          <w:rFonts w:ascii="Times New Roman" w:hAnsi="Times New Roman" w:cs="Times New Roman"/>
        </w:rPr>
        <w:t>Dear Hiring Team,</w:t>
      </w:r>
    </w:p>
    <w:p w14:paraId="778F95F2" w14:textId="668F09E8" w:rsidR="000D2FBB" w:rsidRPr="000D2FBB" w:rsidRDefault="000D2FBB" w:rsidP="00317CCA">
      <w:p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</w:rPr>
      </w:pPr>
      <w:r w:rsidRPr="000D2FBB">
        <w:rPr>
          <w:rFonts w:ascii="Times New Roman" w:hAnsi="Times New Roman" w:cs="Times New Roman"/>
        </w:rPr>
        <w:t xml:space="preserve">I am a </w:t>
      </w:r>
      <w:proofErr w:type="gramStart"/>
      <w:r w:rsidRPr="000D2FBB">
        <w:rPr>
          <w:rFonts w:ascii="Times New Roman" w:hAnsi="Times New Roman" w:cs="Times New Roman"/>
        </w:rPr>
        <w:t>Master's</w:t>
      </w:r>
      <w:proofErr w:type="gramEnd"/>
      <w:r w:rsidRPr="000D2FBB">
        <w:rPr>
          <w:rFonts w:ascii="Times New Roman" w:hAnsi="Times New Roman" w:cs="Times New Roman"/>
        </w:rPr>
        <w:t xml:space="preserve"> student, </w:t>
      </w:r>
      <w:r w:rsidR="000B700C">
        <w:rPr>
          <w:rFonts w:ascii="Times New Roman" w:hAnsi="Times New Roman" w:cs="Times New Roman"/>
        </w:rPr>
        <w:t>set to graduate</w:t>
      </w:r>
      <w:r w:rsidRPr="000D2FBB">
        <w:rPr>
          <w:rFonts w:ascii="Times New Roman" w:hAnsi="Times New Roman" w:cs="Times New Roman"/>
        </w:rPr>
        <w:t xml:space="preserve"> in December 2023 with a GPA of 4/4. Currently </w:t>
      </w:r>
      <w:r>
        <w:rPr>
          <w:rFonts w:ascii="Times New Roman" w:hAnsi="Times New Roman" w:cs="Times New Roman"/>
        </w:rPr>
        <w:t>working as a</w:t>
      </w:r>
      <w:r w:rsidRPr="000D2FBB">
        <w:rPr>
          <w:rFonts w:ascii="Times New Roman" w:hAnsi="Times New Roman" w:cs="Times New Roman"/>
        </w:rPr>
        <w:t xml:space="preserve"> Web Software Developer (Student Worker) at Arizona State University with around 2 years of experience, I am actively </w:t>
      </w:r>
      <w:r>
        <w:rPr>
          <w:rFonts w:ascii="Times New Roman" w:hAnsi="Times New Roman" w:cs="Times New Roman"/>
        </w:rPr>
        <w:t>seeking</w:t>
      </w:r>
      <w:r w:rsidRPr="000D2FBB">
        <w:rPr>
          <w:rFonts w:ascii="Times New Roman" w:hAnsi="Times New Roman" w:cs="Times New Roman"/>
        </w:rPr>
        <w:t xml:space="preserve"> opportunities in Software Development.</w:t>
      </w:r>
    </w:p>
    <w:p w14:paraId="0276329C" w14:textId="3FD22DCD" w:rsidR="00ED48CC" w:rsidRDefault="00ED48CC" w:rsidP="00317CCA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</w:t>
      </w:r>
      <w:r w:rsidR="000D2FBB" w:rsidRPr="00ED48CC">
        <w:rPr>
          <w:rFonts w:ascii="Times New Roman" w:hAnsi="Times New Roman" w:cs="Times New Roman"/>
          <w:sz w:val="24"/>
          <w:szCs w:val="24"/>
        </w:rPr>
        <w:t xml:space="preserve"> extensive experience developing applications using </w:t>
      </w:r>
      <w:r w:rsidRPr="00ED48CC">
        <w:rPr>
          <w:rFonts w:ascii="Times New Roman" w:hAnsi="Times New Roman" w:cs="Times New Roman"/>
          <w:sz w:val="24"/>
          <w:szCs w:val="24"/>
        </w:rPr>
        <w:t>multitude of technologies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B700C" w:rsidRPr="00ED48CC">
        <w:rPr>
          <w:rFonts w:ascii="Times New Roman" w:hAnsi="Times New Roman" w:cs="Times New Roman"/>
          <w:sz w:val="24"/>
          <w:szCs w:val="24"/>
        </w:rPr>
        <w:t xml:space="preserve">I've worked on diverse projects with hands-on exposure to </w:t>
      </w: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="000B700C" w:rsidRPr="00ED48CC">
        <w:rPr>
          <w:rFonts w:ascii="Times New Roman" w:hAnsi="Times New Roman" w:cs="Times New Roman"/>
          <w:sz w:val="24"/>
          <w:szCs w:val="24"/>
        </w:rPr>
        <w:t xml:space="preserve">technologies </w:t>
      </w:r>
      <w:r>
        <w:rPr>
          <w:rFonts w:ascii="Times New Roman" w:hAnsi="Times New Roman" w:cs="Times New Roman"/>
          <w:sz w:val="24"/>
          <w:szCs w:val="24"/>
        </w:rPr>
        <w:t>such as</w:t>
      </w:r>
      <w:r w:rsidR="00317CCA">
        <w:rPr>
          <w:rFonts w:ascii="Times New Roman" w:hAnsi="Times New Roman" w:cs="Times New Roman"/>
          <w:sz w:val="24"/>
          <w:szCs w:val="24"/>
        </w:rPr>
        <w:t>:</w:t>
      </w:r>
    </w:p>
    <w:p w14:paraId="3BCD133A" w14:textId="77777777" w:rsidR="00317CCA" w:rsidRDefault="000B700C" w:rsidP="00317CCA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  <w:sz w:val="24"/>
          <w:szCs w:val="24"/>
        </w:rPr>
      </w:pPr>
      <w:r w:rsidRPr="00ED48CC">
        <w:rPr>
          <w:rFonts w:ascii="Times New Roman" w:hAnsi="Times New Roman" w:cs="Times New Roman"/>
          <w:sz w:val="24"/>
          <w:szCs w:val="24"/>
        </w:rPr>
        <w:t xml:space="preserve"> AWS resources (EC2, S3, RDS, Autoscaling, networking), middleware architectures (REST APIs, system integration), and database projects using SQL.</w:t>
      </w:r>
    </w:p>
    <w:p w14:paraId="692B5E6B" w14:textId="77777777" w:rsidR="00317CCA" w:rsidRPr="00317CCA" w:rsidRDefault="000B700C" w:rsidP="00317CCA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  <w:sz w:val="24"/>
          <w:szCs w:val="24"/>
        </w:rPr>
      </w:pPr>
      <w:r w:rsidRPr="00317CCA">
        <w:rPr>
          <w:rFonts w:ascii="Times New Roman" w:hAnsi="Times New Roman" w:cs="Times New Roman"/>
          <w:sz w:val="24"/>
          <w:szCs w:val="24"/>
        </w:rPr>
        <w:t xml:space="preserve">I've also delved into Machine Learning, specifically focusing on recommendation systems with NLP. </w:t>
      </w:r>
    </w:p>
    <w:p w14:paraId="5DD922E9" w14:textId="5B680A08" w:rsidR="00ED48CC" w:rsidRPr="00317CCA" w:rsidRDefault="00ED48CC" w:rsidP="00317CCA">
      <w:pPr>
        <w:pStyle w:val="ListParagraph"/>
        <w:numPr>
          <w:ilvl w:val="1"/>
          <w:numId w:val="11"/>
        </w:num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  <w:sz w:val="24"/>
          <w:szCs w:val="24"/>
        </w:rPr>
      </w:pPr>
      <w:r w:rsidRPr="00317CCA">
        <w:rPr>
          <w:rFonts w:ascii="Times New Roman" w:hAnsi="Times New Roman" w:cs="Times New Roman"/>
          <w:sz w:val="24"/>
          <w:szCs w:val="24"/>
        </w:rPr>
        <w:t xml:space="preserve">I’m comfortable coding and developing applications using </w:t>
      </w:r>
      <w:r w:rsidRPr="00317CCA">
        <w:rPr>
          <w:rFonts w:ascii="Times New Roman" w:hAnsi="Times New Roman" w:cs="Times New Roman"/>
          <w:sz w:val="24"/>
          <w:szCs w:val="24"/>
        </w:rPr>
        <w:t xml:space="preserve">Python, JavaScript, </w:t>
      </w:r>
      <w:r w:rsidRPr="00317CCA">
        <w:rPr>
          <w:rFonts w:ascii="Times New Roman" w:hAnsi="Times New Roman" w:cs="Times New Roman"/>
          <w:sz w:val="24"/>
          <w:szCs w:val="24"/>
        </w:rPr>
        <w:t>j</w:t>
      </w:r>
      <w:r w:rsidRPr="00317CCA">
        <w:rPr>
          <w:rFonts w:ascii="Times New Roman" w:hAnsi="Times New Roman" w:cs="Times New Roman"/>
          <w:sz w:val="24"/>
          <w:szCs w:val="24"/>
        </w:rPr>
        <w:t>Query, AJAX, SQL, CFML, C++, and AWS, covering both the backend</w:t>
      </w:r>
      <w:r w:rsidRPr="00317CCA">
        <w:rPr>
          <w:rFonts w:ascii="Times New Roman" w:hAnsi="Times New Roman" w:cs="Times New Roman"/>
          <w:sz w:val="24"/>
          <w:szCs w:val="24"/>
        </w:rPr>
        <w:t xml:space="preserve"> scripting</w:t>
      </w:r>
      <w:r w:rsidRPr="00317CCA">
        <w:rPr>
          <w:rFonts w:ascii="Times New Roman" w:hAnsi="Times New Roman" w:cs="Times New Roman"/>
          <w:sz w:val="24"/>
          <w:szCs w:val="24"/>
        </w:rPr>
        <w:t xml:space="preserve"> and frontend</w:t>
      </w:r>
      <w:r w:rsidR="00317CCA">
        <w:rPr>
          <w:rFonts w:ascii="Times New Roman" w:hAnsi="Times New Roman" w:cs="Times New Roman"/>
          <w:sz w:val="24"/>
          <w:szCs w:val="24"/>
        </w:rPr>
        <w:t xml:space="preserve"> development</w:t>
      </w:r>
      <w:r w:rsidRPr="00317CCA">
        <w:rPr>
          <w:rFonts w:ascii="Times New Roman" w:hAnsi="Times New Roman" w:cs="Times New Roman"/>
          <w:sz w:val="24"/>
          <w:szCs w:val="24"/>
        </w:rPr>
        <w:t>.</w:t>
      </w:r>
      <w:r w:rsidRPr="00317C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164BC" w14:textId="302BA72A" w:rsidR="00317CCA" w:rsidRDefault="00ED48CC" w:rsidP="00317CCA">
      <w:pPr>
        <w:spacing w:before="100" w:beforeAutospacing="1" w:after="100" w:afterAutospacing="1" w:line="360" w:lineRule="auto"/>
        <w:ind w:right="-270" w:firstLine="360"/>
        <w:jc w:val="both"/>
        <w:rPr>
          <w:rFonts w:ascii="Times New Roman" w:hAnsi="Times New Roman" w:cs="Times New Roman"/>
        </w:rPr>
      </w:pPr>
      <w:r w:rsidRPr="00ED48CC">
        <w:rPr>
          <w:rFonts w:ascii="Times New Roman" w:hAnsi="Times New Roman" w:cs="Times New Roman"/>
        </w:rPr>
        <w:t>Having a solid academic foundation and considerable experience developing software applications, I am interested and passionate in SDE</w:t>
      </w:r>
      <w:r w:rsidR="00317CCA">
        <w:rPr>
          <w:rFonts w:ascii="Times New Roman" w:hAnsi="Times New Roman" w:cs="Times New Roman"/>
        </w:rPr>
        <w:t xml:space="preserve"> roles and </w:t>
      </w:r>
      <w:r w:rsidR="00A972FA">
        <w:rPr>
          <w:rFonts w:ascii="Times New Roman" w:hAnsi="Times New Roman" w:cs="Times New Roman"/>
        </w:rPr>
        <w:t>b</w:t>
      </w:r>
      <w:r w:rsidR="00317CCA">
        <w:rPr>
          <w:rFonts w:ascii="Times New Roman" w:hAnsi="Times New Roman" w:cs="Times New Roman"/>
        </w:rPr>
        <w:t xml:space="preserve">ackend </w:t>
      </w:r>
      <w:r w:rsidR="00A972FA">
        <w:rPr>
          <w:rFonts w:ascii="Times New Roman" w:hAnsi="Times New Roman" w:cs="Times New Roman"/>
        </w:rPr>
        <w:t>d</w:t>
      </w:r>
      <w:r w:rsidRPr="00ED48CC">
        <w:rPr>
          <w:rFonts w:ascii="Times New Roman" w:hAnsi="Times New Roman" w:cs="Times New Roman"/>
        </w:rPr>
        <w:t>evelopment</w:t>
      </w:r>
      <w:r w:rsidR="00317CCA">
        <w:rPr>
          <w:rFonts w:ascii="Times New Roman" w:hAnsi="Times New Roman" w:cs="Times New Roman"/>
        </w:rPr>
        <w:t>.</w:t>
      </w:r>
    </w:p>
    <w:p w14:paraId="1F6EE653" w14:textId="699094BE" w:rsidR="000D2FBB" w:rsidRPr="000D2FBB" w:rsidRDefault="000D2FBB" w:rsidP="00317CCA">
      <w:p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</w:rPr>
      </w:pPr>
      <w:r w:rsidRPr="000D2FBB">
        <w:rPr>
          <w:rFonts w:ascii="Times New Roman" w:hAnsi="Times New Roman" w:cs="Times New Roman"/>
        </w:rPr>
        <w:t>Thank you for your time.</w:t>
      </w:r>
    </w:p>
    <w:p w14:paraId="7C86B752" w14:textId="77777777" w:rsidR="000D2FBB" w:rsidRPr="000D2FBB" w:rsidRDefault="000D2FBB" w:rsidP="00317CCA">
      <w:p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</w:rPr>
      </w:pPr>
      <w:r w:rsidRPr="000D2FBB">
        <w:rPr>
          <w:rFonts w:ascii="Times New Roman" w:hAnsi="Times New Roman" w:cs="Times New Roman"/>
        </w:rPr>
        <w:t xml:space="preserve">Sincerely, </w:t>
      </w:r>
    </w:p>
    <w:p w14:paraId="730B469C" w14:textId="5733B555" w:rsidR="000B4637" w:rsidRDefault="000D2FBB" w:rsidP="00317CCA">
      <w:pPr>
        <w:spacing w:before="100" w:beforeAutospacing="1" w:after="100" w:afterAutospacing="1" w:line="360" w:lineRule="auto"/>
        <w:ind w:right="-270"/>
        <w:jc w:val="both"/>
        <w:rPr>
          <w:rFonts w:ascii="Times New Roman" w:hAnsi="Times New Roman" w:cs="Times New Roman"/>
        </w:rPr>
      </w:pPr>
      <w:r w:rsidRPr="000D2FBB">
        <w:rPr>
          <w:rFonts w:ascii="Times New Roman" w:hAnsi="Times New Roman" w:cs="Times New Roman"/>
        </w:rPr>
        <w:t>Spurthy Mutturaj</w:t>
      </w:r>
    </w:p>
    <w:p w14:paraId="43119706" w14:textId="77777777" w:rsidR="000B700C" w:rsidRPr="00445F62" w:rsidRDefault="000B700C" w:rsidP="00317CCA">
      <w:pPr>
        <w:spacing w:before="100" w:beforeAutospacing="1" w:after="100" w:afterAutospacing="1"/>
        <w:ind w:right="-270"/>
        <w:jc w:val="both"/>
        <w:rPr>
          <w:rFonts w:ascii="Times New Roman" w:hAnsi="Times New Roman" w:cs="Times New Roman"/>
        </w:rPr>
      </w:pPr>
    </w:p>
    <w:sectPr w:rsidR="000B700C" w:rsidRPr="00445F62" w:rsidSect="00962490">
      <w:headerReference w:type="default" r:id="rId7"/>
      <w:pgSz w:w="12240" w:h="15840"/>
      <w:pgMar w:top="828" w:right="1440" w:bottom="225" w:left="144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CEDB" w14:textId="77777777" w:rsidR="00A1263C" w:rsidRDefault="00A1263C">
      <w:r>
        <w:separator/>
      </w:r>
    </w:p>
  </w:endnote>
  <w:endnote w:type="continuationSeparator" w:id="0">
    <w:p w14:paraId="1303B670" w14:textId="77777777" w:rsidR="00A1263C" w:rsidRDefault="00A1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D7928" w14:textId="77777777" w:rsidR="00A1263C" w:rsidRDefault="00A1263C">
      <w:r>
        <w:separator/>
      </w:r>
    </w:p>
  </w:footnote>
  <w:footnote w:type="continuationSeparator" w:id="0">
    <w:p w14:paraId="0261A985" w14:textId="77777777" w:rsidR="00A1263C" w:rsidRDefault="00A12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4806C" w14:textId="77777777" w:rsidR="007850D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1" wp14:anchorId="374B2147" wp14:editId="58486C9F">
              <wp:simplePos x="0" y="0"/>
              <wp:positionH relativeFrom="margin">
                <wp:align>left</wp:align>
              </wp:positionH>
              <wp:positionV relativeFrom="page">
                <wp:posOffset>457200</wp:posOffset>
              </wp:positionV>
              <wp:extent cx="6383020" cy="1306195"/>
              <wp:effectExtent l="0" t="0" r="0" b="9525"/>
              <wp:wrapSquare wrapText="bothSides"/>
              <wp:docPr id="1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3020" cy="130619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D7BE2B4" w14:textId="77777777" w:rsidR="007850DE" w:rsidRDefault="00000000">
                          <w:pPr>
                            <w:pStyle w:val="Header"/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ED9579" wp14:editId="148C452F">
                                <wp:extent cx="952500" cy="666750"/>
                                <wp:effectExtent l="0" t="0" r="0" b="0"/>
                                <wp:docPr id="3" name="Picture 1" descr="Image result for asu image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" descr="Image result for asu image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52500" cy="6667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b/>
                              <w:color w:val="000000" w:themeColor="text1"/>
                              <w:sz w:val="56"/>
                              <w:szCs w:val="56"/>
                            </w:rPr>
                            <w:t xml:space="preserve">          Spurthy Mutturaj</w:t>
                          </w:r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14:paraId="44B51684" w14:textId="77777777" w:rsidR="007850DE" w:rsidRDefault="00000000">
                          <w:pPr>
                            <w:pStyle w:val="Header"/>
                            <w:jc w:val="center"/>
                            <w:rPr>
                              <w:b/>
                              <w:caps/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spurthymutturaj@gmail.com | +1(602)-785-5874 | </w:t>
                          </w:r>
                          <w:r w:rsidRPr="000F1CA4">
                            <w:rPr>
                              <w:color w:val="000000" w:themeColor="text1"/>
                            </w:rPr>
                            <w:t>https://www.linkedin.com/in/spurthym/</w:t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4B2147" id="Rectangle 197" o:spid="_x0000_s1026" style="position:absolute;margin-left:0;margin-top:36pt;width:502.6pt;height:102.85pt;z-index:-251657216;visibility:visible;mso-wrap-style:square;mso-wrap-distance-left:9.35pt;mso-wrap-distance-top:0;mso-wrap-distance-right:9.35pt;mso-wrap-distance-bottom:0;mso-position-horizontal:left;mso-position-horizontal-relative:margin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" fillcolor="#4472c4 [3204]" stroked="f" strokeweight="1pt">
              <v:textbox inset="2.5mm,1.25mm,2.5mm,1.25mm">
                <w:txbxContent>
                  <w:p w14:paraId="6D7BE2B4" w14:textId="77777777" w:rsidR="007850DE" w:rsidRDefault="00000000">
                    <w:pPr>
                      <w:pStyle w:val="Header"/>
                      <w:rPr>
                        <w:color w:val="4472C4" w:themeColor="accent1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BED9579" wp14:editId="148C452F">
                          <wp:extent cx="952500" cy="666750"/>
                          <wp:effectExtent l="0" t="0" r="0" b="0"/>
                          <wp:docPr id="3" name="Picture 1" descr="Image result for asu images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" descr="Image result for asu images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52500" cy="666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b/>
                        <w:color w:val="000000" w:themeColor="text1"/>
                        <w:sz w:val="56"/>
                        <w:szCs w:val="56"/>
                      </w:rPr>
                      <w:t xml:space="preserve">          Spurthy Mutturaj</w:t>
                    </w:r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14:paraId="44B51684" w14:textId="77777777" w:rsidR="007850DE" w:rsidRDefault="00000000">
                    <w:pPr>
                      <w:pStyle w:val="Header"/>
                      <w:jc w:val="center"/>
                      <w:rPr>
                        <w:b/>
                        <w:caps/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 xml:space="preserve">spurthymutturaj@gmail.com | +1(602)-785-5874 | </w:t>
                    </w:r>
                    <w:r w:rsidRPr="000F1CA4">
                      <w:rPr>
                        <w:color w:val="000000" w:themeColor="text1"/>
                      </w:rPr>
                      <w:t>https://www.linkedin.com/in/spurthym/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AFE"/>
    <w:multiLevelType w:val="hybridMultilevel"/>
    <w:tmpl w:val="42DC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6F04"/>
    <w:multiLevelType w:val="hybridMultilevel"/>
    <w:tmpl w:val="8818648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49D5D65"/>
    <w:multiLevelType w:val="hybridMultilevel"/>
    <w:tmpl w:val="5F6E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D20B9"/>
    <w:multiLevelType w:val="hybridMultilevel"/>
    <w:tmpl w:val="44BA1EF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E825A51"/>
    <w:multiLevelType w:val="hybridMultilevel"/>
    <w:tmpl w:val="435481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A115D"/>
    <w:multiLevelType w:val="hybridMultilevel"/>
    <w:tmpl w:val="891A2F04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54A63148"/>
    <w:multiLevelType w:val="hybridMultilevel"/>
    <w:tmpl w:val="A81A981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55F43D82"/>
    <w:multiLevelType w:val="hybridMultilevel"/>
    <w:tmpl w:val="D13C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A3CB0"/>
    <w:multiLevelType w:val="multilevel"/>
    <w:tmpl w:val="C8FE542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E6B699F"/>
    <w:multiLevelType w:val="hybridMultilevel"/>
    <w:tmpl w:val="8CF64640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632426F2"/>
    <w:multiLevelType w:val="hybridMultilevel"/>
    <w:tmpl w:val="8634F87E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583877710">
    <w:abstractNumId w:val="8"/>
  </w:num>
  <w:num w:numId="2" w16cid:durableId="1790934507">
    <w:abstractNumId w:val="1"/>
  </w:num>
  <w:num w:numId="3" w16cid:durableId="1398552137">
    <w:abstractNumId w:val="9"/>
  </w:num>
  <w:num w:numId="4" w16cid:durableId="1433277885">
    <w:abstractNumId w:val="5"/>
  </w:num>
  <w:num w:numId="5" w16cid:durableId="264730510">
    <w:abstractNumId w:val="10"/>
  </w:num>
  <w:num w:numId="6" w16cid:durableId="432289305">
    <w:abstractNumId w:val="3"/>
  </w:num>
  <w:num w:numId="7" w16cid:durableId="2093817669">
    <w:abstractNumId w:val="6"/>
  </w:num>
  <w:num w:numId="8" w16cid:durableId="687488032">
    <w:abstractNumId w:val="7"/>
  </w:num>
  <w:num w:numId="9" w16cid:durableId="2083286410">
    <w:abstractNumId w:val="2"/>
  </w:num>
  <w:num w:numId="10" w16cid:durableId="910237254">
    <w:abstractNumId w:val="0"/>
  </w:num>
  <w:num w:numId="11" w16cid:durableId="735319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CC"/>
    <w:rsid w:val="00025156"/>
    <w:rsid w:val="000812BC"/>
    <w:rsid w:val="000B4637"/>
    <w:rsid w:val="000B700C"/>
    <w:rsid w:val="000D2FBB"/>
    <w:rsid w:val="00132BCF"/>
    <w:rsid w:val="002F3FD6"/>
    <w:rsid w:val="00317CCA"/>
    <w:rsid w:val="00343781"/>
    <w:rsid w:val="003843F0"/>
    <w:rsid w:val="00424809"/>
    <w:rsid w:val="00445F62"/>
    <w:rsid w:val="004641CC"/>
    <w:rsid w:val="00470CC5"/>
    <w:rsid w:val="00541515"/>
    <w:rsid w:val="005417CC"/>
    <w:rsid w:val="0065348E"/>
    <w:rsid w:val="007850DE"/>
    <w:rsid w:val="008B095F"/>
    <w:rsid w:val="00902F88"/>
    <w:rsid w:val="00962490"/>
    <w:rsid w:val="0098284F"/>
    <w:rsid w:val="009A5C27"/>
    <w:rsid w:val="00A1263C"/>
    <w:rsid w:val="00A153E6"/>
    <w:rsid w:val="00A972FA"/>
    <w:rsid w:val="00AC4147"/>
    <w:rsid w:val="00BB2EC8"/>
    <w:rsid w:val="00C4146C"/>
    <w:rsid w:val="00CE17FC"/>
    <w:rsid w:val="00DB3EA5"/>
    <w:rsid w:val="00E40915"/>
    <w:rsid w:val="00EB4E66"/>
    <w:rsid w:val="00ED48CC"/>
    <w:rsid w:val="00F002D5"/>
    <w:rsid w:val="00F9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B81E"/>
  <w15:chartTrackingRefBased/>
  <w15:docId w15:val="{9DA98BB6-607A-0049-9EC7-00D8C5E9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B4637"/>
  </w:style>
  <w:style w:type="paragraph" w:styleId="ListParagraph">
    <w:name w:val="List Paragraph"/>
    <w:basedOn w:val="Normal"/>
    <w:uiPriority w:val="34"/>
    <w:qFormat/>
    <w:rsid w:val="000B4637"/>
    <w:pPr>
      <w:spacing w:after="160" w:line="259" w:lineRule="auto"/>
      <w:ind w:left="720"/>
      <w:contextualSpacing/>
    </w:pPr>
    <w:rPr>
      <w:color w:val="00000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B4637"/>
    <w:pPr>
      <w:tabs>
        <w:tab w:val="center" w:pos="4680"/>
        <w:tab w:val="right" w:pos="9360"/>
      </w:tabs>
    </w:pPr>
  </w:style>
  <w:style w:type="character" w:customStyle="1" w:styleId="HeaderChar1">
    <w:name w:val="Header Char1"/>
    <w:basedOn w:val="DefaultParagraphFont"/>
    <w:uiPriority w:val="99"/>
    <w:semiHidden/>
    <w:rsid w:val="000B4637"/>
    <w:rPr>
      <w:color w:val="00000A"/>
      <w:kern w:val="0"/>
      <w:sz w:val="22"/>
      <w:szCs w:val="22"/>
      <w14:ligatures w14:val="none"/>
    </w:rPr>
  </w:style>
  <w:style w:type="character" w:customStyle="1" w:styleId="ui-provider">
    <w:name w:val="ui-provider"/>
    <w:basedOn w:val="DefaultParagraphFont"/>
    <w:rsid w:val="00F00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304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4871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07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624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769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12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489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739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814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660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4950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5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1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133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551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purthy/Desktop/AWS_DB/customize%20workspace/Cover_letter_origi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Cover_letter_original.dotx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Spurthy Mutturaj</cp:lastModifiedBy>
  <cp:revision>3</cp:revision>
  <dcterms:created xsi:type="dcterms:W3CDTF">2023-12-01T02:44:00Z</dcterms:created>
  <dcterms:modified xsi:type="dcterms:W3CDTF">2023-12-01T02:45:00Z</dcterms:modified>
</cp:coreProperties>
</file>