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C1AE" w14:textId="77777777" w:rsidR="002A2A03" w:rsidRDefault="002A2A03" w:rsidP="001A0A79">
      <w:pPr>
        <w:ind w:firstLine="0"/>
      </w:pPr>
    </w:p>
    <w:p w14:paraId="14903211" w14:textId="77777777" w:rsidR="002A2A03" w:rsidRDefault="002A2A03"/>
    <w:p w14:paraId="7ADD6168" w14:textId="77777777" w:rsidR="002A2A03" w:rsidRDefault="002A2A03"/>
    <w:p w14:paraId="19EECB91" w14:textId="77777777" w:rsidR="002A2A03" w:rsidRDefault="002A2A03" w:rsidP="00A22BAF">
      <w:pPr>
        <w:jc w:val="center"/>
      </w:pPr>
    </w:p>
    <w:p w14:paraId="79044C05" w14:textId="5BDC5900" w:rsidR="00E1429E" w:rsidRDefault="00BF3D0C" w:rsidP="007F2692">
      <w:pPr>
        <w:jc w:val="center"/>
        <w:rPr>
          <w:b/>
        </w:rPr>
      </w:pPr>
      <w:r>
        <w:rPr>
          <w:b/>
        </w:rPr>
        <w:t xml:space="preserve">Lab </w:t>
      </w:r>
      <w:r w:rsidR="006D693D">
        <w:rPr>
          <w:b/>
        </w:rPr>
        <w:t>4</w:t>
      </w:r>
      <w:r w:rsidR="00872CCC" w:rsidRPr="00E1429E">
        <w:rPr>
          <w:b/>
        </w:rPr>
        <w:t xml:space="preserve">: </w:t>
      </w:r>
      <w:r w:rsidR="006D693D" w:rsidRPr="006D693D">
        <w:rPr>
          <w:b/>
        </w:rPr>
        <w:t>Configure VPC</w:t>
      </w:r>
    </w:p>
    <w:p w14:paraId="34E54D8F" w14:textId="77777777" w:rsidR="0095656A" w:rsidRPr="00E1429E" w:rsidRDefault="0095656A" w:rsidP="007F2692">
      <w:pPr>
        <w:jc w:val="center"/>
        <w:rPr>
          <w:b/>
        </w:rPr>
      </w:pPr>
    </w:p>
    <w:p w14:paraId="5BDD3672" w14:textId="77777777" w:rsidR="002A2A03" w:rsidRDefault="007F2692" w:rsidP="00A22BAF">
      <w:pPr>
        <w:jc w:val="center"/>
      </w:pPr>
      <w:r>
        <w:t>Spurthy</w:t>
      </w:r>
      <w:r w:rsidR="00E1429E">
        <w:t xml:space="preserve"> M</w:t>
      </w:r>
      <w:r>
        <w:t>utturaj</w:t>
      </w:r>
    </w:p>
    <w:p w14:paraId="507EA8E7" w14:textId="77777777" w:rsidR="002A2A03" w:rsidRDefault="007F2692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26227891" w14:textId="77777777" w:rsidR="00B34DAD" w:rsidRDefault="003410C3" w:rsidP="00A22BAF">
      <w:pPr>
        <w:jc w:val="center"/>
      </w:pPr>
      <w:r>
        <w:t xml:space="preserve">IFT </w:t>
      </w:r>
      <w:r w:rsidR="007F2692">
        <w:t>562</w:t>
      </w:r>
      <w:r w:rsidR="00E1429E">
        <w:t xml:space="preserve">: </w:t>
      </w:r>
      <w:r w:rsidR="007F2692">
        <w:t>Cloud Security &amp; Operations for IT</w:t>
      </w:r>
    </w:p>
    <w:p w14:paraId="13781391" w14:textId="77777777" w:rsidR="00E1429E" w:rsidRDefault="007F2692" w:rsidP="00A22BAF">
      <w:pPr>
        <w:jc w:val="center"/>
      </w:pPr>
      <w:r>
        <w:t>Daniel Wells</w:t>
      </w:r>
    </w:p>
    <w:p w14:paraId="009360B2" w14:textId="07D4067E" w:rsidR="00E1429E" w:rsidRDefault="0095656A" w:rsidP="00A22BAF">
      <w:pPr>
        <w:jc w:val="center"/>
      </w:pPr>
      <w:r>
        <w:t xml:space="preserve">Sep </w:t>
      </w:r>
      <w:r w:rsidR="006D693D">
        <w:t>24</w:t>
      </w:r>
      <w:r>
        <w:t>, 2023</w:t>
      </w:r>
    </w:p>
    <w:p w14:paraId="30F136ED" w14:textId="77777777" w:rsidR="00A22BAF" w:rsidRDefault="00A22BAF" w:rsidP="00A22BAF">
      <w:pPr>
        <w:jc w:val="center"/>
      </w:pPr>
    </w:p>
    <w:p w14:paraId="30D4E6A9" w14:textId="77777777" w:rsidR="00A22BAF" w:rsidRDefault="00A22BAF" w:rsidP="00A22BAF">
      <w:pPr>
        <w:jc w:val="center"/>
      </w:pPr>
    </w:p>
    <w:p w14:paraId="72A1A816" w14:textId="77777777" w:rsidR="00647F4F" w:rsidRDefault="00647F4F" w:rsidP="00B55A2F">
      <w:pPr>
        <w:ind w:firstLine="0"/>
        <w:jc w:val="center"/>
      </w:pPr>
    </w:p>
    <w:p w14:paraId="3EBA4F83" w14:textId="77777777" w:rsidR="00647F4F" w:rsidRDefault="00647F4F" w:rsidP="00B55A2F">
      <w:pPr>
        <w:ind w:firstLine="0"/>
        <w:jc w:val="center"/>
      </w:pPr>
    </w:p>
    <w:p w14:paraId="0C892BE3" w14:textId="77777777" w:rsidR="00647F4F" w:rsidRDefault="00647F4F" w:rsidP="00B55A2F">
      <w:pPr>
        <w:ind w:firstLine="0"/>
        <w:jc w:val="center"/>
      </w:pPr>
    </w:p>
    <w:p w14:paraId="05654809" w14:textId="77777777" w:rsidR="00647F4F" w:rsidRDefault="00647F4F" w:rsidP="00B55A2F">
      <w:pPr>
        <w:ind w:firstLine="0"/>
        <w:jc w:val="center"/>
      </w:pPr>
    </w:p>
    <w:p w14:paraId="198926F6" w14:textId="77777777" w:rsidR="00647F4F" w:rsidRDefault="00647F4F" w:rsidP="00B55A2F">
      <w:pPr>
        <w:ind w:firstLine="0"/>
        <w:jc w:val="center"/>
      </w:pPr>
    </w:p>
    <w:p w14:paraId="3DA86CDB" w14:textId="77777777" w:rsidR="00647F4F" w:rsidRDefault="00647F4F" w:rsidP="00B55A2F">
      <w:pPr>
        <w:ind w:firstLine="0"/>
        <w:jc w:val="center"/>
      </w:pPr>
    </w:p>
    <w:p w14:paraId="0164DDF6" w14:textId="77777777" w:rsidR="00647F4F" w:rsidRDefault="00647F4F" w:rsidP="00B55A2F">
      <w:pPr>
        <w:ind w:firstLine="0"/>
        <w:jc w:val="center"/>
      </w:pPr>
    </w:p>
    <w:p w14:paraId="15A3D606" w14:textId="77777777" w:rsidR="00AF1E1A" w:rsidRDefault="00AF1E1A" w:rsidP="00B55A2F">
      <w:pPr>
        <w:ind w:firstLine="0"/>
        <w:jc w:val="center"/>
      </w:pPr>
    </w:p>
    <w:p w14:paraId="49566BBD" w14:textId="77777777" w:rsidR="00647F4F" w:rsidRDefault="00647F4F" w:rsidP="00B55A2F">
      <w:pPr>
        <w:ind w:firstLine="0"/>
        <w:jc w:val="center"/>
      </w:pPr>
    </w:p>
    <w:p w14:paraId="1370028C" w14:textId="77777777" w:rsidR="007F2692" w:rsidRDefault="007F2692" w:rsidP="00B55A2F">
      <w:pPr>
        <w:ind w:firstLine="0"/>
        <w:jc w:val="center"/>
      </w:pPr>
    </w:p>
    <w:p w14:paraId="2649440F" w14:textId="77777777" w:rsidR="006D693D" w:rsidRDefault="006D693D" w:rsidP="006D693D">
      <w:pPr>
        <w:jc w:val="center"/>
        <w:rPr>
          <w:b/>
        </w:rPr>
      </w:pPr>
      <w:r>
        <w:rPr>
          <w:b/>
        </w:rPr>
        <w:lastRenderedPageBreak/>
        <w:t>Lab 4</w:t>
      </w:r>
      <w:r w:rsidRPr="00E1429E">
        <w:rPr>
          <w:b/>
        </w:rPr>
        <w:t xml:space="preserve">: </w:t>
      </w:r>
      <w:r w:rsidRPr="006D693D">
        <w:rPr>
          <w:b/>
        </w:rPr>
        <w:t>Configure VPC</w:t>
      </w:r>
    </w:p>
    <w:p w14:paraId="6BEE165F" w14:textId="77777777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27DD39D1" w14:textId="46747E30" w:rsidR="002038F1" w:rsidRPr="002038F1" w:rsidRDefault="002038F1" w:rsidP="00E1429E">
      <w:pPr>
        <w:ind w:firstLine="0"/>
        <w:rPr>
          <w:i/>
        </w:rPr>
      </w:pPr>
      <w:r>
        <w:rPr>
          <w:i/>
        </w:rPr>
        <w:t xml:space="preserve">A screenshot </w:t>
      </w:r>
      <w:r w:rsidR="007F2692" w:rsidRPr="007F2692">
        <w:rPr>
          <w:i/>
        </w:rPr>
        <w:t xml:space="preserve">showing </w:t>
      </w:r>
      <w:r w:rsidR="006D693D">
        <w:rPr>
          <w:i/>
        </w:rPr>
        <w:t>association of a public route table to the public subnet.</w:t>
      </w:r>
    </w:p>
    <w:p w14:paraId="6CFFD1C7" w14:textId="1BC82360" w:rsidR="00647F4F" w:rsidRDefault="006D693D" w:rsidP="00E1429E">
      <w:pPr>
        <w:ind w:firstLine="0"/>
      </w:pPr>
      <w:r>
        <w:rPr>
          <w:noProof/>
        </w:rPr>
        <w:drawing>
          <wp:inline distT="0" distB="0" distL="0" distR="0" wp14:anchorId="6801D3B8" wp14:editId="3F13AD8A">
            <wp:extent cx="5943600" cy="3714750"/>
            <wp:effectExtent l="0" t="0" r="0" b="6350"/>
            <wp:docPr id="168128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54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AABE" w14:textId="77777777" w:rsidR="002038F1" w:rsidRDefault="002038F1" w:rsidP="00E1429E">
      <w:pPr>
        <w:ind w:firstLine="0"/>
        <w:rPr>
          <w:i/>
        </w:rPr>
      </w:pPr>
    </w:p>
    <w:p w14:paraId="32E600A2" w14:textId="77777777" w:rsidR="002038F1" w:rsidRDefault="002038F1" w:rsidP="00E1429E">
      <w:pPr>
        <w:ind w:firstLine="0"/>
      </w:pPr>
    </w:p>
    <w:p w14:paraId="3CB316E0" w14:textId="77777777" w:rsidR="002038F1" w:rsidRDefault="002038F1" w:rsidP="00E1429E">
      <w:pPr>
        <w:ind w:firstLine="0"/>
      </w:pPr>
    </w:p>
    <w:p w14:paraId="3D8168EA" w14:textId="77777777" w:rsidR="002038F1" w:rsidRDefault="002038F1" w:rsidP="00E1429E">
      <w:pPr>
        <w:ind w:firstLine="0"/>
      </w:pPr>
    </w:p>
    <w:p w14:paraId="28A2B52C" w14:textId="77777777" w:rsidR="002038F1" w:rsidRDefault="002038F1" w:rsidP="00E1429E">
      <w:pPr>
        <w:ind w:firstLine="0"/>
      </w:pPr>
    </w:p>
    <w:p w14:paraId="050D1C80" w14:textId="77777777" w:rsidR="002038F1" w:rsidRDefault="002038F1" w:rsidP="00E1429E">
      <w:pPr>
        <w:ind w:firstLine="0"/>
      </w:pPr>
    </w:p>
    <w:p w14:paraId="630B00DD" w14:textId="77777777" w:rsidR="002038F1" w:rsidRDefault="002038F1" w:rsidP="00E1429E">
      <w:pPr>
        <w:ind w:firstLine="0"/>
      </w:pPr>
    </w:p>
    <w:p w14:paraId="382CF820" w14:textId="77777777" w:rsidR="002038F1" w:rsidRDefault="002038F1" w:rsidP="00E1429E">
      <w:pPr>
        <w:ind w:firstLine="0"/>
      </w:pPr>
    </w:p>
    <w:p w14:paraId="3037B54C" w14:textId="77777777" w:rsidR="009127A3" w:rsidRDefault="009127A3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14:paraId="6432FDFF" w14:textId="77777777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 w:rsidR="000C3F44">
        <w:rPr>
          <w:b/>
        </w:rPr>
        <w:t>2</w:t>
      </w:r>
    </w:p>
    <w:p w14:paraId="1347143A" w14:textId="7D527827" w:rsidR="002038F1" w:rsidRPr="002038F1" w:rsidRDefault="000C3F44" w:rsidP="00E1429E">
      <w:pPr>
        <w:ind w:firstLine="0"/>
        <w:rPr>
          <w:i/>
        </w:rPr>
      </w:pPr>
      <w:r>
        <w:rPr>
          <w:i/>
        </w:rPr>
        <w:t>Screenshot of</w:t>
      </w:r>
      <w:r w:rsidR="00A2360C">
        <w:rPr>
          <w:i/>
        </w:rPr>
        <w:t xml:space="preserve"> a tag added to the Bastion Server at the end of the task 5.</w:t>
      </w:r>
    </w:p>
    <w:p w14:paraId="28DFC0D3" w14:textId="5072E7AD" w:rsidR="00647F4F" w:rsidRDefault="00A2360C" w:rsidP="00B55A2F">
      <w:pPr>
        <w:ind w:firstLine="0"/>
        <w:jc w:val="center"/>
      </w:pPr>
      <w:r w:rsidRPr="00A2360C">
        <w:rPr>
          <w:noProof/>
        </w:rPr>
        <w:drawing>
          <wp:inline distT="0" distB="0" distL="0" distR="0" wp14:anchorId="632EA6F8" wp14:editId="3D18E19F">
            <wp:extent cx="5943600" cy="3717290"/>
            <wp:effectExtent l="0" t="0" r="0" b="3810"/>
            <wp:docPr id="980277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771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3F5" w:rsidRPr="009F23F5">
        <w:rPr>
          <w:noProof/>
        </w:rPr>
        <w:t xml:space="preserve"> </w:t>
      </w:r>
    </w:p>
    <w:p w14:paraId="2AF52AA2" w14:textId="77777777" w:rsidR="002038F1" w:rsidRDefault="002038F1" w:rsidP="002038F1">
      <w:pPr>
        <w:ind w:firstLine="0"/>
        <w:rPr>
          <w:i/>
        </w:rPr>
      </w:pPr>
    </w:p>
    <w:p w14:paraId="6B230FF9" w14:textId="00F3199D" w:rsidR="004F7CD1" w:rsidRDefault="004F7CD1" w:rsidP="00A2360C">
      <w:pPr>
        <w:spacing w:line="240" w:lineRule="auto"/>
        <w:ind w:firstLine="0"/>
      </w:pPr>
      <w:r w:rsidRPr="009F23F5">
        <w:rPr>
          <w:noProof/>
        </w:rPr>
        <w:t xml:space="preserve"> </w:t>
      </w:r>
    </w:p>
    <w:p w14:paraId="3B28BAF8" w14:textId="77777777" w:rsidR="00A536DB" w:rsidRDefault="00A536DB" w:rsidP="002038F1">
      <w:pPr>
        <w:ind w:firstLine="0"/>
      </w:pPr>
    </w:p>
    <w:p w14:paraId="24998B25" w14:textId="77777777" w:rsidR="003076D4" w:rsidRDefault="00C40B87" w:rsidP="00C40B87">
      <w:pPr>
        <w:spacing w:after="100" w:afterAutospacing="1" w:line="240" w:lineRule="auto"/>
        <w:ind w:firstLine="0"/>
      </w:pPr>
      <w:r>
        <w:t xml:space="preserve"> </w:t>
      </w:r>
    </w:p>
    <w:p w14:paraId="317BD61F" w14:textId="77777777" w:rsidR="0017506A" w:rsidRPr="0017506A" w:rsidRDefault="0017506A" w:rsidP="0017506A">
      <w:pPr>
        <w:ind w:left="720" w:hanging="720"/>
        <w:rPr>
          <w:b/>
          <w:color w:val="FF0000"/>
        </w:rPr>
      </w:pPr>
    </w:p>
    <w:sectPr w:rsidR="0017506A" w:rsidRPr="0017506A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9742" w14:textId="77777777" w:rsidR="00AE0606" w:rsidRDefault="00AE0606">
      <w:pPr>
        <w:spacing w:line="240" w:lineRule="auto"/>
      </w:pPr>
      <w:r>
        <w:separator/>
      </w:r>
    </w:p>
  </w:endnote>
  <w:endnote w:type="continuationSeparator" w:id="0">
    <w:p w14:paraId="73DCD2CD" w14:textId="77777777" w:rsidR="00AE0606" w:rsidRDefault="00AE0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C455" w14:textId="77777777" w:rsidR="00AE0606" w:rsidRDefault="00AE0606">
      <w:pPr>
        <w:spacing w:line="240" w:lineRule="auto"/>
      </w:pPr>
      <w:r>
        <w:separator/>
      </w:r>
    </w:p>
  </w:footnote>
  <w:footnote w:type="continuationSeparator" w:id="0">
    <w:p w14:paraId="7D66ECD9" w14:textId="77777777" w:rsidR="00AE0606" w:rsidRDefault="00AE0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6F23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79457E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B4E9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712E1E71" w14:textId="77777777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74E3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6EADB" w14:textId="77777777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021105">
    <w:abstractNumId w:val="5"/>
  </w:num>
  <w:num w:numId="2" w16cid:durableId="724449774">
    <w:abstractNumId w:val="11"/>
  </w:num>
  <w:num w:numId="3" w16cid:durableId="995959210">
    <w:abstractNumId w:val="0"/>
  </w:num>
  <w:num w:numId="4" w16cid:durableId="441732109">
    <w:abstractNumId w:val="1"/>
  </w:num>
  <w:num w:numId="5" w16cid:durableId="1548445014">
    <w:abstractNumId w:val="9"/>
  </w:num>
  <w:num w:numId="6" w16cid:durableId="1271469409">
    <w:abstractNumId w:val="8"/>
  </w:num>
  <w:num w:numId="7" w16cid:durableId="965307125">
    <w:abstractNumId w:val="4"/>
  </w:num>
  <w:num w:numId="8" w16cid:durableId="1444880016">
    <w:abstractNumId w:val="7"/>
  </w:num>
  <w:num w:numId="9" w16cid:durableId="786390018">
    <w:abstractNumId w:val="6"/>
  </w:num>
  <w:num w:numId="10" w16cid:durableId="546530377">
    <w:abstractNumId w:val="2"/>
  </w:num>
  <w:num w:numId="11" w16cid:durableId="923106490">
    <w:abstractNumId w:val="10"/>
  </w:num>
  <w:num w:numId="12" w16cid:durableId="1909998189">
    <w:abstractNumId w:val="12"/>
  </w:num>
  <w:num w:numId="13" w16cid:durableId="1618293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3D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C3F44"/>
    <w:rsid w:val="000D4D49"/>
    <w:rsid w:val="0010667D"/>
    <w:rsid w:val="00113B30"/>
    <w:rsid w:val="00125E2E"/>
    <w:rsid w:val="0013324C"/>
    <w:rsid w:val="00135D0B"/>
    <w:rsid w:val="00137FC3"/>
    <w:rsid w:val="001572C4"/>
    <w:rsid w:val="0017506A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3D4D"/>
    <w:rsid w:val="00370139"/>
    <w:rsid w:val="00372DB6"/>
    <w:rsid w:val="00374048"/>
    <w:rsid w:val="00376DC7"/>
    <w:rsid w:val="003835BF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4F7CD1"/>
    <w:rsid w:val="00502509"/>
    <w:rsid w:val="005369FE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63E5E"/>
    <w:rsid w:val="00687405"/>
    <w:rsid w:val="006912EF"/>
    <w:rsid w:val="006962C7"/>
    <w:rsid w:val="006D693D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4D19"/>
    <w:rsid w:val="007758B4"/>
    <w:rsid w:val="00776A95"/>
    <w:rsid w:val="00785BC8"/>
    <w:rsid w:val="007860EC"/>
    <w:rsid w:val="00792C5E"/>
    <w:rsid w:val="00797A93"/>
    <w:rsid w:val="007B43B5"/>
    <w:rsid w:val="007B4702"/>
    <w:rsid w:val="007B7CF1"/>
    <w:rsid w:val="007C1779"/>
    <w:rsid w:val="007F2692"/>
    <w:rsid w:val="007F683B"/>
    <w:rsid w:val="00801926"/>
    <w:rsid w:val="008074F7"/>
    <w:rsid w:val="00824000"/>
    <w:rsid w:val="00826863"/>
    <w:rsid w:val="00831864"/>
    <w:rsid w:val="00840C65"/>
    <w:rsid w:val="008626E7"/>
    <w:rsid w:val="00872CCC"/>
    <w:rsid w:val="00873DD3"/>
    <w:rsid w:val="008743EB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27A3"/>
    <w:rsid w:val="00913C89"/>
    <w:rsid w:val="009200BB"/>
    <w:rsid w:val="0093080E"/>
    <w:rsid w:val="00933FB8"/>
    <w:rsid w:val="0095599D"/>
    <w:rsid w:val="0095656A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23F5"/>
    <w:rsid w:val="009F48B9"/>
    <w:rsid w:val="00A0689D"/>
    <w:rsid w:val="00A22BAF"/>
    <w:rsid w:val="00A2360C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E0606"/>
    <w:rsid w:val="00AE67EB"/>
    <w:rsid w:val="00AF1E1A"/>
    <w:rsid w:val="00AF6437"/>
    <w:rsid w:val="00B232D3"/>
    <w:rsid w:val="00B27AC2"/>
    <w:rsid w:val="00B325C6"/>
    <w:rsid w:val="00B34DAD"/>
    <w:rsid w:val="00B55A2F"/>
    <w:rsid w:val="00B60C90"/>
    <w:rsid w:val="00B718EF"/>
    <w:rsid w:val="00B761D2"/>
    <w:rsid w:val="00B978FB"/>
    <w:rsid w:val="00BB1E31"/>
    <w:rsid w:val="00BD0C73"/>
    <w:rsid w:val="00BE26E8"/>
    <w:rsid w:val="00BF3D0C"/>
    <w:rsid w:val="00C11EDB"/>
    <w:rsid w:val="00C40B87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44E6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B15F5"/>
    <w:rsid w:val="00EE4F83"/>
    <w:rsid w:val="00F027EF"/>
    <w:rsid w:val="00F07601"/>
    <w:rsid w:val="00F203B0"/>
    <w:rsid w:val="00F27A44"/>
    <w:rsid w:val="00F32A2E"/>
    <w:rsid w:val="00F36581"/>
    <w:rsid w:val="00F4355D"/>
    <w:rsid w:val="00F435C3"/>
    <w:rsid w:val="00F51323"/>
    <w:rsid w:val="00F5212C"/>
    <w:rsid w:val="00F60DA1"/>
    <w:rsid w:val="00F62254"/>
    <w:rsid w:val="00F71D10"/>
    <w:rsid w:val="00F828C4"/>
    <w:rsid w:val="00F841D2"/>
    <w:rsid w:val="00FA7313"/>
    <w:rsid w:val="00FB5225"/>
    <w:rsid w:val="00FD2BCA"/>
    <w:rsid w:val="00FD4672"/>
    <w:rsid w:val="00FD71EA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033FE2"/>
  <w15:chartTrackingRefBased/>
  <w15:docId w15:val="{BB436812-3EDC-994F-92AD-4A26225B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6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urthy/Desktop/Cloud%20SysOp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Microsoft Office User</dc:creator>
  <cp:keywords/>
  <dc:description/>
  <cp:lastModifiedBy>Spurthy Mutturaj</cp:lastModifiedBy>
  <cp:revision>2</cp:revision>
  <dcterms:created xsi:type="dcterms:W3CDTF">2023-09-24T21:49:00Z</dcterms:created>
  <dcterms:modified xsi:type="dcterms:W3CDTF">2023-09-24T22:11:00Z</dcterms:modified>
</cp:coreProperties>
</file>